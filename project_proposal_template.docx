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F93" w:rsidRPr="00410241" w:rsidRDefault="009438E8" w:rsidP="009D46FE">
      <w:pPr>
        <w:pStyle w:val="Title2"/>
        <w:pBdr>
          <w:bottom w:val="single" w:sz="4" w:space="1" w:color="auto"/>
        </w:pBdr>
        <w:spacing w:after="200"/>
        <w:rPr>
          <w:rFonts w:ascii="Verdana" w:hAnsi="Verdana"/>
          <w:b/>
          <w:caps w:val="0"/>
          <w:color w:val="000000"/>
          <w:szCs w:val="28"/>
        </w:rPr>
      </w:pPr>
      <w:bookmarkStart w:id="0" w:name="_Toc151971213"/>
      <w:r>
        <w:rPr>
          <w:rFonts w:ascii="Verdana" w:hAnsi="Verdana"/>
          <w:b/>
          <w:caps w:val="0"/>
          <w:color w:val="000000"/>
          <w:szCs w:val="28"/>
        </w:rPr>
        <w:t>ECE569</w:t>
      </w:r>
      <w:r w:rsidR="00410241">
        <w:rPr>
          <w:rFonts w:ascii="Verdana" w:hAnsi="Verdana"/>
          <w:b/>
          <w:caps w:val="0"/>
          <w:color w:val="000000"/>
          <w:szCs w:val="28"/>
        </w:rPr>
        <w:t xml:space="preserve"> </w:t>
      </w:r>
      <w:r w:rsidR="00C9408F" w:rsidRPr="00410241">
        <w:rPr>
          <w:rFonts w:ascii="Verdana" w:hAnsi="Verdana"/>
          <w:b/>
          <w:caps w:val="0"/>
          <w:color w:val="000000"/>
          <w:szCs w:val="28"/>
        </w:rPr>
        <w:t>Proposal</w:t>
      </w:r>
      <w:r w:rsidR="00334EB6" w:rsidRPr="00410241">
        <w:rPr>
          <w:rFonts w:ascii="Verdana" w:hAnsi="Verdana"/>
          <w:b/>
          <w:caps w:val="0"/>
          <w:color w:val="000000"/>
          <w:szCs w:val="28"/>
        </w:rPr>
        <w:t xml:space="preserve"> Template</w:t>
      </w:r>
      <w:r w:rsidR="00743A87">
        <w:rPr>
          <w:rFonts w:ascii="Verdana" w:hAnsi="Verdana"/>
          <w:b/>
          <w:caps w:val="0"/>
          <w:color w:val="000000"/>
          <w:szCs w:val="28"/>
        </w:rPr>
        <w:t xml:space="preserve"> ― </w:t>
      </w:r>
      <w:r w:rsidR="00334EB6" w:rsidRPr="00410241">
        <w:rPr>
          <w:rFonts w:ascii="Verdana" w:hAnsi="Verdana"/>
          <w:b/>
          <w:caps w:val="0"/>
          <w:color w:val="000000"/>
          <w:szCs w:val="28"/>
        </w:rPr>
        <w:t>Instructions</w:t>
      </w:r>
    </w:p>
    <w:p w:rsidR="009438E8" w:rsidRDefault="009438E8" w:rsidP="00631FF1">
      <w:pPr>
        <w:pStyle w:val="Body"/>
        <w:spacing w:before="200"/>
        <w:rPr>
          <w:rFonts w:ascii="Verdana" w:hAnsi="Verdana"/>
          <w:b/>
        </w:rPr>
      </w:pPr>
    </w:p>
    <w:p w:rsidR="009438E8" w:rsidRPr="009D46FE" w:rsidRDefault="009D46FE" w:rsidP="009D46FE">
      <w:pPr>
        <w:pStyle w:val="Body"/>
        <w:spacing w:before="200"/>
        <w:jc w:val="center"/>
        <w:rPr>
          <w:rFonts w:ascii="Verdana" w:hAnsi="Verdana"/>
          <w:b/>
          <w:sz w:val="28"/>
          <w:szCs w:val="28"/>
        </w:rPr>
      </w:pPr>
      <w:r w:rsidRPr="009D46FE">
        <w:rPr>
          <w:rFonts w:ascii="Verdana" w:hAnsi="Verdana"/>
          <w:b/>
          <w:sz w:val="28"/>
          <w:szCs w:val="28"/>
        </w:rPr>
        <w:t>[</w:t>
      </w:r>
      <w:r w:rsidR="009438E8" w:rsidRPr="009D46FE">
        <w:rPr>
          <w:rFonts w:ascii="Verdana" w:hAnsi="Verdana"/>
          <w:b/>
          <w:sz w:val="28"/>
          <w:szCs w:val="28"/>
        </w:rPr>
        <w:t>Project Title</w:t>
      </w:r>
      <w:r w:rsidRPr="009D46FE">
        <w:rPr>
          <w:rFonts w:ascii="Verdana" w:hAnsi="Verdana"/>
          <w:b/>
          <w:sz w:val="28"/>
          <w:szCs w:val="28"/>
        </w:rPr>
        <w:t>]</w:t>
      </w:r>
    </w:p>
    <w:p w:rsidR="009438E8" w:rsidRDefault="009D46FE" w:rsidP="009D46FE">
      <w:pPr>
        <w:pStyle w:val="Body"/>
        <w:spacing w:before="200"/>
        <w:jc w:val="center"/>
        <w:rPr>
          <w:rFonts w:ascii="Verdana" w:hAnsi="Verdana"/>
          <w:b/>
        </w:rPr>
      </w:pPr>
      <w:r>
        <w:rPr>
          <w:rFonts w:ascii="Verdana" w:hAnsi="Verdana"/>
          <w:b/>
        </w:rPr>
        <w:t>Team Members</w:t>
      </w:r>
    </w:p>
    <w:p w:rsidR="009D46FE" w:rsidRDefault="009D46FE" w:rsidP="009D46FE">
      <w:pPr>
        <w:pStyle w:val="Body"/>
        <w:spacing w:before="200"/>
        <w:jc w:val="center"/>
        <w:rPr>
          <w:rFonts w:ascii="Verdana" w:hAnsi="Verdana"/>
          <w:b/>
          <w:sz w:val="20"/>
        </w:rPr>
      </w:pPr>
      <w:r w:rsidRPr="009D46FE">
        <w:rPr>
          <w:rFonts w:ascii="Verdana" w:hAnsi="Verdana"/>
          <w:b/>
          <w:sz w:val="20"/>
        </w:rPr>
        <w:t>Email addresses</w:t>
      </w:r>
    </w:p>
    <w:p w:rsidR="007848DE" w:rsidRPr="009D46FE" w:rsidRDefault="007848DE" w:rsidP="009D46FE">
      <w:pPr>
        <w:pStyle w:val="Body"/>
        <w:spacing w:before="200"/>
        <w:jc w:val="center"/>
        <w:rPr>
          <w:rFonts w:ascii="Verdana" w:hAnsi="Verdana"/>
          <w:b/>
          <w:sz w:val="20"/>
        </w:rPr>
      </w:pPr>
      <w:r>
        <w:rPr>
          <w:rFonts w:ascii="Verdana" w:hAnsi="Verdana"/>
          <w:b/>
          <w:sz w:val="20"/>
        </w:rPr>
        <w:t>Group # on D2L</w:t>
      </w:r>
    </w:p>
    <w:p w:rsidR="009438E8" w:rsidRDefault="009438E8" w:rsidP="00631FF1">
      <w:pPr>
        <w:pStyle w:val="Body"/>
        <w:spacing w:before="200"/>
        <w:rPr>
          <w:rFonts w:ascii="Verdana" w:hAnsi="Verdana"/>
          <w:b/>
        </w:rPr>
      </w:pPr>
    </w:p>
    <w:p w:rsidR="009D46FE" w:rsidRDefault="009D46FE" w:rsidP="00631FF1">
      <w:pPr>
        <w:pStyle w:val="Body"/>
        <w:spacing w:before="200"/>
        <w:rPr>
          <w:rFonts w:ascii="Verdana" w:hAnsi="Verdana"/>
          <w:b/>
        </w:rPr>
      </w:pPr>
    </w:p>
    <w:p w:rsidR="00FF4B55" w:rsidRPr="00C9408F" w:rsidRDefault="00CE5AE6" w:rsidP="00887D74">
      <w:pPr>
        <w:pStyle w:val="Bullet"/>
      </w:pPr>
      <w:r w:rsidRPr="00C9408F">
        <w:t xml:space="preserve"> </w:t>
      </w:r>
      <w:r w:rsidR="00FF4B55" w:rsidRPr="00C9408F">
        <w:t xml:space="preserve">“Suggested Length” </w:t>
      </w:r>
      <w:r w:rsidR="009438E8">
        <w:t xml:space="preserve">means “Maximum” and remove those </w:t>
      </w:r>
      <w:r w:rsidR="00FF4B55" w:rsidRPr="00C9408F">
        <w:t>it</w:t>
      </w:r>
      <w:r w:rsidR="00EF0082" w:rsidRPr="00C9408F">
        <w:t>ems from your finished document</w:t>
      </w:r>
      <w:r w:rsidR="00743A87">
        <w:t>.</w:t>
      </w:r>
    </w:p>
    <w:p w:rsidR="00984A93" w:rsidRPr="00C9408F" w:rsidRDefault="00984A93" w:rsidP="00334EB6">
      <w:pPr>
        <w:pStyle w:val="Sansseriftext"/>
      </w:pPr>
    </w:p>
    <w:p w:rsidR="00984A93" w:rsidRDefault="00984A93" w:rsidP="000B4C0F">
      <w:pPr>
        <w:rPr>
          <w:rFonts w:ascii="Verdana" w:hAnsi="Verdana"/>
          <w:sz w:val="20"/>
        </w:rPr>
      </w:pPr>
    </w:p>
    <w:p w:rsidR="009D46FE" w:rsidRDefault="009D46FE" w:rsidP="000B4C0F">
      <w:pPr>
        <w:rPr>
          <w:rFonts w:ascii="Verdana" w:hAnsi="Verdana"/>
          <w:sz w:val="20"/>
        </w:rPr>
      </w:pPr>
    </w:p>
    <w:p w:rsidR="009D46FE" w:rsidRDefault="009D46FE" w:rsidP="000B4C0F">
      <w:pPr>
        <w:rPr>
          <w:rFonts w:ascii="Verdana" w:hAnsi="Verdana"/>
          <w:sz w:val="20"/>
        </w:rPr>
      </w:pPr>
    </w:p>
    <w:p w:rsidR="009D46FE" w:rsidRDefault="009D46FE" w:rsidP="000B4C0F">
      <w:pPr>
        <w:rPr>
          <w:rFonts w:ascii="Verdana" w:hAnsi="Verdana"/>
          <w:sz w:val="20"/>
        </w:rPr>
      </w:pPr>
    </w:p>
    <w:tbl>
      <w:tblPr>
        <w:tblStyle w:val="TableGrid"/>
        <w:tblpPr w:leftFromText="180" w:rightFromText="180" w:vertAnchor="page" w:horzAnchor="margin" w:tblpY="1445"/>
        <w:tblW w:w="9450" w:type="dxa"/>
        <w:tblLook w:val="01E0" w:firstRow="1" w:lastRow="1" w:firstColumn="1" w:lastColumn="1" w:noHBand="0" w:noVBand="0"/>
      </w:tblPr>
      <w:tblGrid>
        <w:gridCol w:w="2520"/>
        <w:gridCol w:w="6930"/>
      </w:tblGrid>
      <w:tr w:rsidR="009D46FE" w:rsidTr="009D46FE">
        <w:tc>
          <w:tcPr>
            <w:tcW w:w="2520" w:type="dxa"/>
          </w:tcPr>
          <w:p w:rsidR="009D46FE" w:rsidRPr="00631FF1" w:rsidRDefault="009D46FE" w:rsidP="009D46FE">
            <w:pPr>
              <w:pStyle w:val="Body"/>
              <w:rPr>
                <w:rFonts w:ascii="Verdana" w:hAnsi="Verdana"/>
                <w:sz w:val="16"/>
                <w:szCs w:val="16"/>
              </w:rPr>
            </w:pPr>
            <w:r w:rsidRPr="00631FF1">
              <w:rPr>
                <w:rFonts w:ascii="Verdana" w:hAnsi="Verdana"/>
                <w:sz w:val="16"/>
                <w:szCs w:val="16"/>
              </w:rPr>
              <w:lastRenderedPageBreak/>
              <w:t>Brief (less than 200 words) technical abstract of the proposed project</w:t>
            </w:r>
          </w:p>
        </w:tc>
        <w:tc>
          <w:tcPr>
            <w:tcW w:w="6930" w:type="dxa"/>
          </w:tcPr>
          <w:p w:rsidR="005741D6" w:rsidRPr="005741D6" w:rsidRDefault="005741D6" w:rsidP="0057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A</w:t>
            </w:r>
            <w:r w:rsidRPr="005741D6">
              <w:rPr>
                <w:color w:val="000000"/>
              </w:rPr>
              <w:t xml:space="preserve"> statement of why you think the topic is important (Give a set of reasons why this is relevant)</w:t>
            </w:r>
            <w:proofErr w:type="gramStart"/>
            <w:r w:rsidRPr="005741D6">
              <w:rPr>
                <w:color w:val="000000"/>
              </w:rPr>
              <w:t>,  description</w:t>
            </w:r>
            <w:proofErr w:type="gramEnd"/>
            <w:r w:rsidRPr="005741D6">
              <w:rPr>
                <w:color w:val="000000"/>
              </w:rPr>
              <w:t xml:space="preserve"> of the hypothesis, a crisp statement of the hypothesis that you will test. List of project goals (This will be our contract: this is what you promise to do)</w:t>
            </w: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tc>
      </w:tr>
      <w:tr w:rsidR="009D46FE" w:rsidTr="009D46FE">
        <w:tc>
          <w:tcPr>
            <w:tcW w:w="2520" w:type="dxa"/>
          </w:tcPr>
          <w:p w:rsidR="009D46FE" w:rsidRPr="00631FF1" w:rsidRDefault="009D46FE" w:rsidP="009D46FE">
            <w:pPr>
              <w:pStyle w:val="Body"/>
              <w:rPr>
                <w:rFonts w:ascii="Verdana" w:hAnsi="Verdana"/>
                <w:sz w:val="16"/>
                <w:szCs w:val="16"/>
              </w:rPr>
            </w:pPr>
            <w:r w:rsidRPr="00631FF1">
              <w:rPr>
                <w:rFonts w:ascii="Verdana" w:hAnsi="Verdana"/>
                <w:sz w:val="16"/>
                <w:szCs w:val="16"/>
              </w:rPr>
              <w:t xml:space="preserve">Brief (less than 200 words) discussion of anticipated benefits </w:t>
            </w:r>
          </w:p>
        </w:tc>
        <w:tc>
          <w:tcPr>
            <w:tcW w:w="6930" w:type="dxa"/>
          </w:tcPr>
          <w:p w:rsidR="009D46FE" w:rsidRDefault="005741D6" w:rsidP="009D46FE">
            <w:pPr>
              <w:pStyle w:val="Body"/>
            </w:pPr>
            <w:r w:rsidRPr="00E22760">
              <w:rPr>
                <w:color w:val="000000"/>
              </w:rPr>
              <w:t>Projects should be designed with a rigorous experimental focus. One of the key p</w:t>
            </w:r>
            <w:r>
              <w:t xml:space="preserve">roject requirements is to improve the performance with applicable optimization techniques and conduct trade-off analysis.  </w:t>
            </w: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p w:rsidR="009D46FE" w:rsidRDefault="009D46FE" w:rsidP="009D46FE">
            <w:pPr>
              <w:pStyle w:val="Body"/>
            </w:pPr>
          </w:p>
        </w:tc>
      </w:tr>
      <w:tr w:rsidR="009D46FE" w:rsidTr="009D46FE">
        <w:tc>
          <w:tcPr>
            <w:tcW w:w="2520" w:type="dxa"/>
          </w:tcPr>
          <w:p w:rsidR="009D46FE" w:rsidRPr="00631FF1" w:rsidRDefault="009D46FE" w:rsidP="009D46FE">
            <w:pPr>
              <w:pStyle w:val="Body"/>
              <w:rPr>
                <w:rFonts w:ascii="Verdana" w:hAnsi="Verdana"/>
                <w:sz w:val="16"/>
                <w:szCs w:val="16"/>
              </w:rPr>
            </w:pPr>
            <w:r w:rsidRPr="00631FF1">
              <w:rPr>
                <w:rFonts w:ascii="Verdana" w:hAnsi="Verdana"/>
                <w:sz w:val="16"/>
                <w:szCs w:val="16"/>
              </w:rPr>
              <w:t>A maximum of eight key words that describe the project</w:t>
            </w:r>
          </w:p>
        </w:tc>
        <w:tc>
          <w:tcPr>
            <w:tcW w:w="6930" w:type="dxa"/>
          </w:tcPr>
          <w:p w:rsidR="009D46FE" w:rsidRDefault="009D46FE" w:rsidP="009D46FE">
            <w:pPr>
              <w:pStyle w:val="Body"/>
            </w:pPr>
          </w:p>
        </w:tc>
      </w:tr>
    </w:tbl>
    <w:p w:rsidR="009D46FE" w:rsidRDefault="009D46FE" w:rsidP="000B4C0F">
      <w:pPr>
        <w:rPr>
          <w:rFonts w:ascii="Verdana" w:hAnsi="Verdana"/>
          <w:sz w:val="20"/>
        </w:rPr>
      </w:pPr>
    </w:p>
    <w:p w:rsidR="009D46FE" w:rsidRPr="00C9408F" w:rsidRDefault="009D46FE" w:rsidP="000B4C0F">
      <w:pPr>
        <w:rPr>
          <w:rFonts w:ascii="Verdana" w:hAnsi="Verdana"/>
          <w:sz w:val="20"/>
        </w:rPr>
        <w:sectPr w:rsidR="009D46FE" w:rsidRPr="00C9408F" w:rsidSect="00D02F78">
          <w:pgSz w:w="12240" w:h="15840"/>
          <w:pgMar w:top="1080" w:right="1440" w:bottom="1440" w:left="1440" w:header="720" w:footer="720" w:gutter="0"/>
          <w:pgNumType w:start="1"/>
          <w:cols w:space="720"/>
        </w:sectPr>
      </w:pPr>
    </w:p>
    <w:p w:rsidR="00DC0419" w:rsidRDefault="00DC0419" w:rsidP="00F5259B">
      <w:pPr>
        <w:pStyle w:val="Heading1"/>
      </w:pPr>
      <w:bookmarkStart w:id="1" w:name="_Toc198443189"/>
      <w:r>
        <w:lastRenderedPageBreak/>
        <w:t xml:space="preserve">Identification and significance of the problem or </w:t>
      </w:r>
      <w:smartTag w:uri="urn:schemas-microsoft-com:office:smarttags" w:element="place">
        <w:r>
          <w:t>opportunity</w:t>
        </w:r>
      </w:smartTag>
      <w:bookmarkEnd w:id="1"/>
    </w:p>
    <w:p w:rsidR="00E35D44" w:rsidRDefault="000A1A49" w:rsidP="00DC0419">
      <w:pPr>
        <w:pStyle w:val="Heading2"/>
        <w:tabs>
          <w:tab w:val="clear" w:pos="576"/>
        </w:tabs>
        <w:ind w:left="720" w:hanging="720"/>
      </w:pPr>
      <w:bookmarkStart w:id="2" w:name="_Toc198443190"/>
      <w:r>
        <w:t>Statement of Problem</w:t>
      </w:r>
      <w:bookmarkEnd w:id="2"/>
    </w:p>
    <w:p w:rsidR="00A2710C" w:rsidRDefault="007627C6" w:rsidP="00A2710C">
      <w:pPr>
        <w:pStyle w:val="Body"/>
      </w:pPr>
      <w:r>
        <w:t xml:space="preserve">[Suggested Length: 0.50 </w:t>
      </w:r>
      <w:proofErr w:type="gramStart"/>
      <w:r>
        <w:t>page</w:t>
      </w:r>
      <w:proofErr w:type="gramEnd"/>
      <w:r w:rsidR="000824B3">
        <w:t>.</w:t>
      </w:r>
      <w:r w:rsidR="00DE6AF0">
        <w:t xml:space="preserve"> Note that figures are centered. Please use </w:t>
      </w:r>
      <w:r w:rsidR="00631FF1">
        <w:t xml:space="preserve">the Figure Title style for the caption. We use a colon after the figure number, title case for the caption, and no </w:t>
      </w:r>
      <w:r w:rsidR="003556FD">
        <w:t>punctuation</w:t>
      </w:r>
      <w:r w:rsidR="00631FF1">
        <w:t xml:space="preserve"> at end of caption.</w:t>
      </w:r>
      <w:r>
        <w:t>]</w:t>
      </w:r>
    </w:p>
    <w:p w:rsidR="005B2FA8" w:rsidRDefault="005B2FA8" w:rsidP="005B2FA8">
      <w:pPr>
        <w:pStyle w:val="Body"/>
      </w:pPr>
      <w:r w:rsidRPr="00DE0CF9">
        <w:rPr>
          <w:b/>
        </w:rPr>
        <w:t>Note:</w:t>
      </w:r>
      <w:r>
        <w:t xml:space="preserve"> Always mention/describe a figure or table before it appears.</w:t>
      </w:r>
    </w:p>
    <w:p w:rsidR="000A1A49" w:rsidRPr="00D376B6" w:rsidRDefault="00980885" w:rsidP="001138B2">
      <w:pPr>
        <w:pStyle w:val="Body"/>
        <w:jc w:val="center"/>
      </w:pPr>
      <w:r>
        <w:rPr>
          <w:noProof/>
        </w:rPr>
        <w:drawing>
          <wp:inline distT="0" distB="0" distL="0" distR="0">
            <wp:extent cx="3771900" cy="2181225"/>
            <wp:effectExtent l="0" t="0" r="0" b="9525"/>
            <wp:docPr id="1" name="Picture 1" descr="0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88"/>
                    <pic:cNvPicPr>
                      <a:picLocks noChangeAspect="1" noChangeArrowheads="1"/>
                    </pic:cNvPicPr>
                  </pic:nvPicPr>
                  <pic:blipFill>
                    <a:blip r:embed="rId8" cstate="print">
                      <a:extLst>
                        <a:ext uri="{28A0092B-C50C-407E-A947-70E740481C1C}">
                          <a14:useLocalDpi xmlns:a14="http://schemas.microsoft.com/office/drawing/2010/main" val="0"/>
                        </a:ext>
                      </a:extLst>
                    </a:blip>
                    <a:srcRect l="18390"/>
                    <a:stretch>
                      <a:fillRect/>
                    </a:stretch>
                  </pic:blipFill>
                  <pic:spPr bwMode="auto">
                    <a:xfrm>
                      <a:off x="0" y="0"/>
                      <a:ext cx="3771900" cy="2181225"/>
                    </a:xfrm>
                    <a:prstGeom prst="rect">
                      <a:avLst/>
                    </a:prstGeom>
                    <a:noFill/>
                    <a:ln>
                      <a:noFill/>
                    </a:ln>
                  </pic:spPr>
                </pic:pic>
              </a:graphicData>
            </a:graphic>
          </wp:inline>
        </w:drawing>
      </w:r>
    </w:p>
    <w:p w:rsidR="00D376B6" w:rsidRDefault="00D376B6" w:rsidP="001138B2">
      <w:pPr>
        <w:pStyle w:val="FigureTitle"/>
      </w:pPr>
      <w:r>
        <w:t xml:space="preserve">Figure </w:t>
      </w:r>
      <w:r w:rsidR="0089156A">
        <w:fldChar w:fldCharType="begin"/>
      </w:r>
      <w:r w:rsidR="0089156A">
        <w:instrText xml:space="preserve"> SEQ Figure \* ARABIC </w:instrText>
      </w:r>
      <w:r w:rsidR="0089156A">
        <w:fldChar w:fldCharType="separate"/>
      </w:r>
      <w:r w:rsidR="003714E2">
        <w:rPr>
          <w:noProof/>
        </w:rPr>
        <w:t>1</w:t>
      </w:r>
      <w:r w:rsidR="0089156A">
        <w:rPr>
          <w:noProof/>
        </w:rPr>
        <w:fldChar w:fldCharType="end"/>
      </w:r>
      <w:r>
        <w:t>: Bathtub Curve</w:t>
      </w:r>
    </w:p>
    <w:p w:rsidR="00C410D7" w:rsidRPr="00C410D7" w:rsidRDefault="00C410D7" w:rsidP="00C410D7">
      <w:pPr>
        <w:pStyle w:val="Body"/>
      </w:pPr>
    </w:p>
    <w:p w:rsidR="00A2710C" w:rsidRDefault="00A2710C" w:rsidP="00A2710C">
      <w:pPr>
        <w:pStyle w:val="TableTitle"/>
      </w:pPr>
      <w:r>
        <w:t xml:space="preserve">Table 1: Sample Table (use the </w:t>
      </w:r>
      <w:r w:rsidRPr="00AF6540">
        <w:rPr>
          <w:color w:val="FF0000"/>
        </w:rPr>
        <w:t>Table Title</w:t>
      </w:r>
      <w:r>
        <w:t xml:space="preserve"> style here)</w:t>
      </w:r>
    </w:p>
    <w:tbl>
      <w:tblPr>
        <w:tblStyle w:val="TableGrid"/>
        <w:tblW w:w="9360" w:type="dxa"/>
        <w:tblInd w:w="108" w:type="dxa"/>
        <w:tblLook w:val="01E0" w:firstRow="1" w:lastRow="1" w:firstColumn="1" w:lastColumn="1" w:noHBand="0" w:noVBand="0"/>
      </w:tblPr>
      <w:tblGrid>
        <w:gridCol w:w="2520"/>
        <w:gridCol w:w="2430"/>
        <w:gridCol w:w="2160"/>
        <w:gridCol w:w="2250"/>
      </w:tblGrid>
      <w:tr w:rsidR="00A2710C" w:rsidTr="00B70AC7">
        <w:trPr>
          <w:tblHeader/>
        </w:trPr>
        <w:tc>
          <w:tcPr>
            <w:tcW w:w="2520" w:type="dxa"/>
            <w:shd w:val="clear" w:color="auto" w:fill="E6E6E6"/>
            <w:vAlign w:val="center"/>
          </w:tcPr>
          <w:p w:rsidR="00A2710C" w:rsidRDefault="00A2710C" w:rsidP="00585CBC">
            <w:pPr>
              <w:pStyle w:val="Cellbody"/>
            </w:pPr>
            <w:r w:rsidRPr="00AF6540">
              <w:t>Cellbody</w:t>
            </w:r>
            <w:r>
              <w:t xml:space="preserve"> style</w:t>
            </w:r>
          </w:p>
        </w:tc>
        <w:tc>
          <w:tcPr>
            <w:tcW w:w="2430" w:type="dxa"/>
            <w:shd w:val="clear" w:color="auto" w:fill="E6E6E6"/>
            <w:vAlign w:val="center"/>
          </w:tcPr>
          <w:p w:rsidR="00A2710C" w:rsidRDefault="00A2710C" w:rsidP="00585CBC">
            <w:pPr>
              <w:pStyle w:val="Cellbody-10pt"/>
            </w:pPr>
            <w:r>
              <w:t>[This shading is 10% grey]</w:t>
            </w:r>
          </w:p>
        </w:tc>
        <w:tc>
          <w:tcPr>
            <w:tcW w:w="2160" w:type="dxa"/>
            <w:shd w:val="clear" w:color="auto" w:fill="E6E6E6"/>
            <w:vAlign w:val="center"/>
          </w:tcPr>
          <w:p w:rsidR="00A2710C" w:rsidRDefault="00A2710C" w:rsidP="00585CBC">
            <w:pPr>
              <w:pStyle w:val="Body"/>
              <w:spacing w:before="40" w:after="40"/>
            </w:pPr>
          </w:p>
        </w:tc>
        <w:tc>
          <w:tcPr>
            <w:tcW w:w="2250" w:type="dxa"/>
            <w:shd w:val="clear" w:color="auto" w:fill="E6E6E6"/>
            <w:vAlign w:val="center"/>
          </w:tcPr>
          <w:p w:rsidR="00A2710C" w:rsidRDefault="00A2710C" w:rsidP="00585CBC">
            <w:pPr>
              <w:pStyle w:val="Body"/>
              <w:spacing w:before="40" w:after="40"/>
            </w:pPr>
          </w:p>
        </w:tc>
      </w:tr>
      <w:tr w:rsidR="00A2710C" w:rsidTr="00585CBC">
        <w:tc>
          <w:tcPr>
            <w:tcW w:w="2520" w:type="dxa"/>
          </w:tcPr>
          <w:p w:rsidR="00A2710C" w:rsidRDefault="00A2710C" w:rsidP="00585CBC">
            <w:pPr>
              <w:pStyle w:val="Cellbody-10pt"/>
            </w:pPr>
          </w:p>
        </w:tc>
        <w:tc>
          <w:tcPr>
            <w:tcW w:w="2430" w:type="dxa"/>
          </w:tcPr>
          <w:p w:rsidR="00A2710C" w:rsidRDefault="00A2710C" w:rsidP="00585CBC">
            <w:pPr>
              <w:pStyle w:val="Body"/>
              <w:spacing w:before="40" w:after="40"/>
            </w:pPr>
          </w:p>
        </w:tc>
        <w:tc>
          <w:tcPr>
            <w:tcW w:w="2160" w:type="dxa"/>
          </w:tcPr>
          <w:p w:rsidR="00A2710C" w:rsidRDefault="00A2710C" w:rsidP="00585CBC">
            <w:pPr>
              <w:pStyle w:val="Body"/>
              <w:spacing w:before="40" w:after="40"/>
            </w:pPr>
          </w:p>
        </w:tc>
        <w:tc>
          <w:tcPr>
            <w:tcW w:w="2250" w:type="dxa"/>
          </w:tcPr>
          <w:p w:rsidR="00A2710C" w:rsidRDefault="00A2710C" w:rsidP="00585CBC">
            <w:pPr>
              <w:pStyle w:val="Body"/>
              <w:spacing w:before="40" w:after="40"/>
            </w:pPr>
          </w:p>
        </w:tc>
      </w:tr>
      <w:tr w:rsidR="00A2710C" w:rsidTr="00585CBC">
        <w:tc>
          <w:tcPr>
            <w:tcW w:w="2520" w:type="dxa"/>
          </w:tcPr>
          <w:p w:rsidR="00A2710C" w:rsidRDefault="00A2710C" w:rsidP="00585CBC">
            <w:pPr>
              <w:pStyle w:val="Body"/>
              <w:spacing w:before="40" w:after="40"/>
            </w:pPr>
          </w:p>
        </w:tc>
        <w:tc>
          <w:tcPr>
            <w:tcW w:w="2430" w:type="dxa"/>
          </w:tcPr>
          <w:p w:rsidR="00A2710C" w:rsidRDefault="00A2710C" w:rsidP="00585CBC">
            <w:pPr>
              <w:pStyle w:val="Body"/>
              <w:spacing w:before="40" w:after="40"/>
            </w:pPr>
          </w:p>
        </w:tc>
        <w:tc>
          <w:tcPr>
            <w:tcW w:w="2160" w:type="dxa"/>
          </w:tcPr>
          <w:p w:rsidR="00A2710C" w:rsidRDefault="00A2710C" w:rsidP="00585CBC">
            <w:pPr>
              <w:pStyle w:val="Body"/>
              <w:spacing w:before="40" w:after="40"/>
            </w:pPr>
          </w:p>
        </w:tc>
        <w:tc>
          <w:tcPr>
            <w:tcW w:w="2250" w:type="dxa"/>
          </w:tcPr>
          <w:p w:rsidR="00A2710C" w:rsidRDefault="00A2710C" w:rsidP="00585CBC">
            <w:pPr>
              <w:pStyle w:val="Body"/>
              <w:spacing w:before="40" w:after="40"/>
            </w:pPr>
          </w:p>
        </w:tc>
      </w:tr>
      <w:tr w:rsidR="00C410D7" w:rsidTr="00585CBC">
        <w:tc>
          <w:tcPr>
            <w:tcW w:w="2520" w:type="dxa"/>
          </w:tcPr>
          <w:p w:rsidR="00C410D7" w:rsidRDefault="00C410D7" w:rsidP="00585CBC">
            <w:pPr>
              <w:pStyle w:val="Body"/>
              <w:spacing w:before="40" w:after="40"/>
            </w:pPr>
          </w:p>
        </w:tc>
        <w:tc>
          <w:tcPr>
            <w:tcW w:w="2430" w:type="dxa"/>
          </w:tcPr>
          <w:p w:rsidR="00C410D7" w:rsidRDefault="00C410D7" w:rsidP="00585CBC">
            <w:pPr>
              <w:pStyle w:val="Body"/>
              <w:spacing w:before="40" w:after="40"/>
            </w:pPr>
          </w:p>
        </w:tc>
        <w:tc>
          <w:tcPr>
            <w:tcW w:w="2160" w:type="dxa"/>
          </w:tcPr>
          <w:p w:rsidR="00C410D7" w:rsidRDefault="00C410D7" w:rsidP="00585CBC">
            <w:pPr>
              <w:pStyle w:val="Body"/>
              <w:spacing w:before="40" w:after="40"/>
            </w:pPr>
          </w:p>
        </w:tc>
        <w:tc>
          <w:tcPr>
            <w:tcW w:w="2250" w:type="dxa"/>
          </w:tcPr>
          <w:p w:rsidR="00C410D7" w:rsidRDefault="00C410D7" w:rsidP="00585CBC">
            <w:pPr>
              <w:pStyle w:val="Body"/>
              <w:spacing w:before="40" w:after="40"/>
            </w:pPr>
          </w:p>
        </w:tc>
      </w:tr>
    </w:tbl>
    <w:p w:rsidR="00C410D7" w:rsidRDefault="00C410D7" w:rsidP="00C410D7">
      <w:pPr>
        <w:pStyle w:val="Body"/>
      </w:pPr>
      <w:bookmarkStart w:id="3" w:name="_Toc198443191"/>
    </w:p>
    <w:p w:rsidR="000A1A49" w:rsidRDefault="000A1A49" w:rsidP="00C410D7">
      <w:pPr>
        <w:pStyle w:val="Heading2"/>
        <w:numPr>
          <w:ilvl w:val="0"/>
          <w:numId w:val="0"/>
        </w:numPr>
      </w:pPr>
      <w:r>
        <w:t>P</w:t>
      </w:r>
      <w:r w:rsidR="009438E8">
        <w:t>r</w:t>
      </w:r>
      <w:r>
        <w:t>oblem Background</w:t>
      </w:r>
      <w:bookmarkEnd w:id="3"/>
    </w:p>
    <w:p w:rsidR="000A1A49" w:rsidRDefault="007627C6" w:rsidP="001138B2">
      <w:pPr>
        <w:pStyle w:val="Body"/>
      </w:pPr>
      <w:r>
        <w:t>[Suggested Length: 0.50 page]</w:t>
      </w:r>
    </w:p>
    <w:p w:rsidR="00B937A4" w:rsidRDefault="00B937A4" w:rsidP="001138B2">
      <w:pPr>
        <w:pStyle w:val="Body"/>
      </w:pPr>
    </w:p>
    <w:p w:rsidR="009D46FE" w:rsidRDefault="009D46FE" w:rsidP="001138B2">
      <w:pPr>
        <w:pStyle w:val="Body"/>
      </w:pPr>
    </w:p>
    <w:p w:rsidR="000A1A49" w:rsidRDefault="000A1A49" w:rsidP="008D5595">
      <w:pPr>
        <w:pStyle w:val="Heading2"/>
      </w:pPr>
      <w:bookmarkStart w:id="4" w:name="_Toc198443192"/>
      <w:r>
        <w:t>Current Level of Technology</w:t>
      </w:r>
      <w:bookmarkEnd w:id="4"/>
    </w:p>
    <w:p w:rsidR="000A1A49" w:rsidRDefault="007627C6" w:rsidP="001138B2">
      <w:pPr>
        <w:pStyle w:val="Body"/>
      </w:pPr>
      <w:r>
        <w:t>[Suggested Length: 0.50 page]</w:t>
      </w:r>
    </w:p>
    <w:p w:rsidR="00B937A4" w:rsidRDefault="00B937A4" w:rsidP="001138B2">
      <w:pPr>
        <w:pStyle w:val="Body"/>
      </w:pPr>
    </w:p>
    <w:p w:rsidR="000A1A49" w:rsidRDefault="000A1A49" w:rsidP="000A1A49">
      <w:pPr>
        <w:pStyle w:val="Heading2"/>
      </w:pPr>
      <w:bookmarkStart w:id="5" w:name="_Toc198443193"/>
      <w:r>
        <w:lastRenderedPageBreak/>
        <w:t>Limitations of Current Technology</w:t>
      </w:r>
      <w:bookmarkEnd w:id="5"/>
    </w:p>
    <w:p w:rsidR="000A1A49" w:rsidRDefault="007627C6" w:rsidP="001138B2">
      <w:pPr>
        <w:pStyle w:val="Body"/>
      </w:pPr>
      <w:r>
        <w:t>[Suggested Length: 0.50 page]</w:t>
      </w:r>
    </w:p>
    <w:p w:rsidR="007627C6" w:rsidRDefault="007627C6" w:rsidP="001138B2">
      <w:pPr>
        <w:pStyle w:val="Body"/>
      </w:pPr>
    </w:p>
    <w:p w:rsidR="000A1A49" w:rsidRDefault="000A1A49" w:rsidP="000A1A49">
      <w:pPr>
        <w:pStyle w:val="Heading2"/>
      </w:pPr>
      <w:bookmarkStart w:id="6" w:name="_Toc198443194"/>
      <w:r>
        <w:t>Solution</w:t>
      </w:r>
      <w:bookmarkEnd w:id="6"/>
    </w:p>
    <w:p w:rsidR="005B25F5" w:rsidRDefault="005B25F5" w:rsidP="001138B2">
      <w:pPr>
        <w:pStyle w:val="Body"/>
      </w:pPr>
      <w:r>
        <w:t>[Suggested Length: 0.50 page]</w:t>
      </w:r>
    </w:p>
    <w:p w:rsidR="005741D6" w:rsidRPr="00E22760" w:rsidRDefault="005741D6" w:rsidP="005741D6">
      <w:pPr>
        <w:pStyle w:val="ListParagraph"/>
        <w:jc w:val="both"/>
      </w:pPr>
      <w:r>
        <w:rPr>
          <w:b/>
          <w:color w:val="000000"/>
        </w:rPr>
        <w:t>Remember:</w:t>
      </w:r>
      <w:r>
        <w:rPr>
          <w:color w:val="000000"/>
        </w:rPr>
        <w:t xml:space="preserve"> Your proposed solution </w:t>
      </w:r>
      <w:r w:rsidR="007848DE">
        <w:rPr>
          <w:color w:val="000000"/>
        </w:rPr>
        <w:t xml:space="preserve">may </w:t>
      </w:r>
      <w:r>
        <w:rPr>
          <w:color w:val="000000"/>
        </w:rPr>
        <w:t>evolve or change during your detailed investigations. At this stage of the project, you are required to start with a meaningful plan. No point starting something if you cannot articulate why this might be interesting or doable.</w:t>
      </w:r>
    </w:p>
    <w:p w:rsidR="0046597E" w:rsidRDefault="0046597E" w:rsidP="001138B2">
      <w:pPr>
        <w:pStyle w:val="Body"/>
      </w:pPr>
    </w:p>
    <w:p w:rsidR="000A1A49" w:rsidRDefault="000A1A49" w:rsidP="005741D6">
      <w:pPr>
        <w:pStyle w:val="Heading3"/>
      </w:pPr>
      <w:bookmarkStart w:id="7" w:name="_Toc198443195"/>
      <w:r>
        <w:t>Background</w:t>
      </w:r>
      <w:bookmarkEnd w:id="7"/>
    </w:p>
    <w:p w:rsidR="000A1A49" w:rsidRDefault="005B25F5" w:rsidP="001138B2">
      <w:pPr>
        <w:pStyle w:val="Body"/>
      </w:pPr>
      <w:r>
        <w:t>[Suggested Length: 0.50 page]</w:t>
      </w:r>
    </w:p>
    <w:p w:rsidR="005B25F5" w:rsidRDefault="007848DE" w:rsidP="001138B2">
      <w:pPr>
        <w:pStyle w:val="Body"/>
      </w:pPr>
      <w:r>
        <w:rPr>
          <w:color w:val="000000"/>
          <w:shd w:val="clear" w:color="auto" w:fill="FFFFFF"/>
        </w:rPr>
        <w:t>Discussions should include r</w:t>
      </w:r>
      <w:r w:rsidR="005741D6" w:rsidRPr="00472768">
        <w:rPr>
          <w:color w:val="000000"/>
          <w:shd w:val="clear" w:color="auto" w:fill="FFFFFF"/>
        </w:rPr>
        <w:t>eferences to re</w:t>
      </w:r>
      <w:r>
        <w:rPr>
          <w:color w:val="000000"/>
          <w:shd w:val="clear" w:color="auto" w:fill="FFFFFF"/>
        </w:rPr>
        <w:t>levant papers you have obtained</w:t>
      </w:r>
      <w:r w:rsidR="005741D6">
        <w:rPr>
          <w:color w:val="000000"/>
          <w:shd w:val="clear" w:color="auto" w:fill="FFFFFF"/>
        </w:rPr>
        <w:t>.</w:t>
      </w:r>
    </w:p>
    <w:p w:rsidR="000A1A49" w:rsidRDefault="000A1A49" w:rsidP="005741D6">
      <w:pPr>
        <w:pStyle w:val="Heading3"/>
      </w:pPr>
      <w:bookmarkStart w:id="8" w:name="_Toc198443196"/>
      <w:r>
        <w:t>Statement of Solution</w:t>
      </w:r>
      <w:bookmarkEnd w:id="8"/>
    </w:p>
    <w:p w:rsidR="000A1A49" w:rsidRDefault="005B25F5" w:rsidP="001138B2">
      <w:pPr>
        <w:pStyle w:val="Body"/>
      </w:pPr>
      <w:r>
        <w:t>[Suggested Length: 1.0 page]</w:t>
      </w:r>
    </w:p>
    <w:p w:rsidR="000A1A49" w:rsidRDefault="000A1A49" w:rsidP="001138B2">
      <w:pPr>
        <w:pStyle w:val="Body"/>
      </w:pPr>
    </w:p>
    <w:p w:rsidR="000A1A49" w:rsidRDefault="00965911" w:rsidP="005741D6">
      <w:pPr>
        <w:pStyle w:val="Heading3"/>
      </w:pPr>
      <w:bookmarkStart w:id="9" w:name="_Toc198443197"/>
      <w:r>
        <w:t>How Solution Overcomes Current Technology</w:t>
      </w:r>
      <w:bookmarkEnd w:id="9"/>
    </w:p>
    <w:p w:rsidR="005741D6" w:rsidRPr="005741D6" w:rsidRDefault="005741D6" w:rsidP="005741D6">
      <w:pPr>
        <w:pStyle w:val="Body"/>
      </w:pPr>
    </w:p>
    <w:p w:rsidR="00965911" w:rsidRDefault="005B25F5" w:rsidP="001138B2">
      <w:pPr>
        <w:pStyle w:val="Body"/>
      </w:pPr>
      <w:r>
        <w:t>[Suggested Length: 0.50 page]</w:t>
      </w:r>
    </w:p>
    <w:p w:rsidR="005741D6" w:rsidRDefault="005741D6" w:rsidP="005741D6">
      <w:pPr>
        <w:spacing w:before="0"/>
        <w:ind w:left="720"/>
        <w:jc w:val="both"/>
      </w:pPr>
      <w:r>
        <w:t>The purpose of the project plan is to provide background material for the work you are to complete and to describe the actual experiments and expected results. The proposal should be sufficientl</w:t>
      </w:r>
      <w:bookmarkStart w:id="10" w:name="_GoBack"/>
      <w:bookmarkEnd w:id="10"/>
      <w:r>
        <w:t xml:space="preserve">y detailed so that I can understand specifically what you are going to do. An important part of the proposal is my understanding of your proposed work. </w:t>
      </w:r>
    </w:p>
    <w:p w:rsidR="00965911" w:rsidRDefault="00965911" w:rsidP="001138B2">
      <w:pPr>
        <w:pStyle w:val="Body"/>
      </w:pPr>
    </w:p>
    <w:p w:rsidR="005741D6" w:rsidRDefault="005741D6" w:rsidP="005741D6">
      <w:pPr>
        <w:pStyle w:val="Heading3"/>
      </w:pPr>
      <w:r>
        <w:t>Validation and Evaluation Strategy</w:t>
      </w:r>
    </w:p>
    <w:p w:rsidR="005741D6" w:rsidRDefault="005741D6" w:rsidP="001138B2">
      <w:pPr>
        <w:pStyle w:val="Body"/>
      </w:pPr>
      <w:r>
        <w:t xml:space="preserve">How do you plan to verify the functionality? How do you plan to conduct performance evaluation? Which metrics will you be using for evaluation?  </w:t>
      </w:r>
    </w:p>
    <w:p w:rsidR="00E35D44" w:rsidRDefault="00E35D44" w:rsidP="00E35D44">
      <w:pPr>
        <w:pStyle w:val="Heading1"/>
      </w:pPr>
      <w:bookmarkStart w:id="11" w:name="_Toc198443199"/>
      <w:r>
        <w:t>Technical objectives</w:t>
      </w:r>
      <w:bookmarkEnd w:id="11"/>
    </w:p>
    <w:p w:rsidR="00DC3919" w:rsidRPr="00DC3919" w:rsidRDefault="00DC3919" w:rsidP="001138B2">
      <w:pPr>
        <w:pStyle w:val="Body"/>
      </w:pPr>
      <w:r>
        <w:t xml:space="preserve">[Suggested Length: </w:t>
      </w:r>
      <w:r w:rsidR="004B2337">
        <w:t>one</w:t>
      </w:r>
      <w:r w:rsidR="00C81223">
        <w:t xml:space="preserve"> </w:t>
      </w:r>
      <w:r w:rsidR="00C65964">
        <w:t>paragraph + bullet list or table</w:t>
      </w:r>
      <w:r>
        <w:t>]</w:t>
      </w:r>
    </w:p>
    <w:p w:rsidR="00E35D44" w:rsidRDefault="00890D12" w:rsidP="00743A87">
      <w:pPr>
        <w:pStyle w:val="Body"/>
      </w:pPr>
      <w:r>
        <w:t xml:space="preserve">The following objectives are proposed to determine the feasibility of </w:t>
      </w:r>
      <w:r w:rsidR="00356FD3">
        <w:t>this solution:</w:t>
      </w:r>
    </w:p>
    <w:p w:rsidR="008D4D9F" w:rsidRPr="008D4D9F" w:rsidRDefault="00743A87" w:rsidP="009D46FE">
      <w:pPr>
        <w:pStyle w:val="Bullet"/>
      </w:pPr>
      <w:r>
        <w:t>[Sample bullets]</w:t>
      </w:r>
    </w:p>
    <w:p w:rsidR="00D45A3B" w:rsidRPr="002C1279" w:rsidRDefault="00D45A3B" w:rsidP="00D45A3B">
      <w:pPr>
        <w:pStyle w:val="Heading2"/>
      </w:pPr>
      <w:r>
        <w:lastRenderedPageBreak/>
        <w:t>Project Milestones and Tasks</w:t>
      </w:r>
    </w:p>
    <w:p w:rsidR="00D45A3B" w:rsidRDefault="00D45A3B" w:rsidP="00D45A3B">
      <w:pPr>
        <w:pStyle w:val="Heading3"/>
        <w:spacing w:before="120" w:after="120"/>
      </w:pPr>
      <w:r>
        <w:t>Milestone 1: Obtain vehicle datasets for analysis and evaluation</w:t>
      </w:r>
    </w:p>
    <w:p w:rsidR="00444266" w:rsidRDefault="0068784A" w:rsidP="0068784A">
      <w:pPr>
        <w:pStyle w:val="Bullet2"/>
      </w:pPr>
      <w:r>
        <w:t xml:space="preserve"> </w:t>
      </w:r>
      <w:r w:rsidR="00444266">
        <w:t>[Task Name]</w:t>
      </w:r>
    </w:p>
    <w:p w:rsidR="00444266" w:rsidRDefault="00444266" w:rsidP="0068784A">
      <w:pPr>
        <w:pStyle w:val="Bullet2"/>
      </w:pPr>
      <w:r>
        <w:t>[Task Name]</w:t>
      </w:r>
    </w:p>
    <w:p w:rsidR="00457ACB" w:rsidRDefault="009438E8" w:rsidP="00457ACB">
      <w:pPr>
        <w:pStyle w:val="Heading3"/>
      </w:pPr>
      <w:r>
        <w:t xml:space="preserve"> </w:t>
      </w:r>
      <w:r w:rsidR="00457ACB">
        <w:t>[Milestone Name]</w:t>
      </w:r>
    </w:p>
    <w:p w:rsidR="009C3E7C" w:rsidRDefault="009C3E7C" w:rsidP="0068784A">
      <w:pPr>
        <w:pStyle w:val="Bullet2"/>
      </w:pPr>
      <w:r>
        <w:t>[Task Name]</w:t>
      </w:r>
    </w:p>
    <w:p w:rsidR="00810EEC" w:rsidRDefault="009438E8" w:rsidP="007B17EF">
      <w:pPr>
        <w:pStyle w:val="Heading3"/>
      </w:pPr>
      <w:r>
        <w:t xml:space="preserve"> </w:t>
      </w:r>
      <w:r w:rsidR="00CE5B56">
        <w:t>[Milestone Name]</w:t>
      </w:r>
    </w:p>
    <w:p w:rsidR="00457ACB" w:rsidRDefault="00457ACB" w:rsidP="0068784A">
      <w:pPr>
        <w:pStyle w:val="Bullet2"/>
      </w:pPr>
      <w:r>
        <w:t>[Task Name]</w:t>
      </w:r>
    </w:p>
    <w:p w:rsidR="00810EEC" w:rsidRDefault="009438E8" w:rsidP="00CE5B56">
      <w:pPr>
        <w:pStyle w:val="Heading3"/>
      </w:pPr>
      <w:r>
        <w:t xml:space="preserve"> </w:t>
      </w:r>
      <w:r w:rsidR="00CE5B56">
        <w:t>[Milestone Name]</w:t>
      </w:r>
    </w:p>
    <w:p w:rsidR="00CE5B56" w:rsidRDefault="00AB7258" w:rsidP="0068784A">
      <w:pPr>
        <w:pStyle w:val="Bullet2"/>
      </w:pPr>
      <w:r>
        <w:t>[Task Name]</w:t>
      </w:r>
    </w:p>
    <w:p w:rsidR="00810EEC" w:rsidRDefault="009438E8" w:rsidP="00AB7258">
      <w:pPr>
        <w:pStyle w:val="Heading3"/>
      </w:pPr>
      <w:r>
        <w:t xml:space="preserve"> </w:t>
      </w:r>
      <w:r w:rsidR="00AB7258">
        <w:t>[Milestone Name]</w:t>
      </w:r>
    </w:p>
    <w:p w:rsidR="00AB7258" w:rsidRDefault="00AB7258" w:rsidP="0068784A">
      <w:pPr>
        <w:pStyle w:val="Bullet2"/>
      </w:pPr>
      <w:r>
        <w:t>[Task Name]</w:t>
      </w:r>
    </w:p>
    <w:p w:rsidR="00E35D44" w:rsidRDefault="009C1599" w:rsidP="006A49F2">
      <w:pPr>
        <w:pStyle w:val="Heading2"/>
      </w:pPr>
      <w:bookmarkStart w:id="12" w:name="_Toc198443205"/>
      <w:r>
        <w:t xml:space="preserve">Work Plan </w:t>
      </w:r>
      <w:r w:rsidR="002A4639">
        <w:t>Schedule</w:t>
      </w:r>
      <w:bookmarkEnd w:id="12"/>
    </w:p>
    <w:p w:rsidR="0008599C" w:rsidRDefault="00F54A19" w:rsidP="0008599C">
      <w:pPr>
        <w:pStyle w:val="Body"/>
      </w:pPr>
      <w:r>
        <w:t xml:space="preserve">[Suggested Length: </w:t>
      </w:r>
      <w:r w:rsidR="004770E2">
        <w:t>0.50 page</w:t>
      </w:r>
      <w:r>
        <w:t>]</w:t>
      </w:r>
      <w:bookmarkStart w:id="13" w:name="_Ref8549799"/>
      <w:bookmarkStart w:id="14" w:name="_Toc184456875"/>
    </w:p>
    <w:p w:rsidR="00DA1188" w:rsidRPr="00D56999" w:rsidRDefault="00DA1188" w:rsidP="0008599C">
      <w:pPr>
        <w:pStyle w:val="TableTitle"/>
      </w:pPr>
      <w:proofErr w:type="gramStart"/>
      <w:r w:rsidRPr="00D56999">
        <w:t xml:space="preserve">Table </w:t>
      </w:r>
      <w:bookmarkEnd w:id="13"/>
      <w:proofErr w:type="gramEnd"/>
      <w:r w:rsidR="009E443C">
        <w:fldChar w:fldCharType="begin"/>
      </w:r>
      <w:r w:rsidR="009E443C">
        <w:instrText xml:space="preserve"> AUTONUMLGL  \e </w:instrText>
      </w:r>
      <w:r w:rsidR="009E443C">
        <w:fldChar w:fldCharType="end"/>
      </w:r>
      <w:r w:rsidRPr="00D56999">
        <w:t xml:space="preserve">: </w:t>
      </w:r>
      <w:bookmarkEnd w:id="14"/>
      <w:r w:rsidR="006D622F" w:rsidRPr="00D56999">
        <w:t>Task Schedule</w:t>
      </w:r>
      <w:r w:rsidR="0008599C">
        <w:t xml:space="preserve"> [note: this style is called Table Title]</w:t>
      </w:r>
    </w:p>
    <w:tbl>
      <w:tblPr>
        <w:tblStyle w:val="TableGrid"/>
        <w:tblW w:w="9450" w:type="dxa"/>
        <w:tblInd w:w="108" w:type="dxa"/>
        <w:tblLayout w:type="fixed"/>
        <w:tblLook w:val="01E0" w:firstRow="1" w:lastRow="1" w:firstColumn="1" w:lastColumn="1" w:noHBand="0" w:noVBand="0"/>
      </w:tblPr>
      <w:tblGrid>
        <w:gridCol w:w="810"/>
        <w:gridCol w:w="3852"/>
        <w:gridCol w:w="828"/>
        <w:gridCol w:w="900"/>
        <w:gridCol w:w="900"/>
        <w:gridCol w:w="720"/>
        <w:gridCol w:w="720"/>
        <w:gridCol w:w="720"/>
      </w:tblGrid>
      <w:tr w:rsidR="00CC2BC4" w:rsidTr="00502569">
        <w:trPr>
          <w:trHeight w:val="135"/>
          <w:tblHeader/>
        </w:trPr>
        <w:tc>
          <w:tcPr>
            <w:tcW w:w="810" w:type="dxa"/>
            <w:vMerge w:val="restart"/>
            <w:vAlign w:val="center"/>
          </w:tcPr>
          <w:p w:rsidR="00CC2BC4" w:rsidRDefault="00CC2BC4" w:rsidP="00502569">
            <w:pPr>
              <w:pStyle w:val="CellHeading"/>
              <w:spacing w:before="40" w:after="40"/>
            </w:pPr>
            <w:r>
              <w:t>Task</w:t>
            </w:r>
          </w:p>
        </w:tc>
        <w:tc>
          <w:tcPr>
            <w:tcW w:w="3852" w:type="dxa"/>
            <w:vMerge w:val="restart"/>
            <w:vAlign w:val="center"/>
          </w:tcPr>
          <w:p w:rsidR="00CC2BC4" w:rsidRDefault="00CC2BC4" w:rsidP="00502569">
            <w:pPr>
              <w:pStyle w:val="CellHeading"/>
              <w:spacing w:before="40" w:after="40"/>
            </w:pPr>
            <w:r>
              <w:t>Description</w:t>
            </w:r>
          </w:p>
        </w:tc>
        <w:tc>
          <w:tcPr>
            <w:tcW w:w="4788" w:type="dxa"/>
            <w:gridSpan w:val="6"/>
          </w:tcPr>
          <w:p w:rsidR="00CC2BC4" w:rsidRDefault="009438E8" w:rsidP="00CE5AE6">
            <w:pPr>
              <w:pStyle w:val="CellHeading"/>
              <w:spacing w:before="40" w:after="40"/>
            </w:pPr>
            <w:r>
              <w:t xml:space="preserve">Weeks </w:t>
            </w:r>
          </w:p>
        </w:tc>
      </w:tr>
      <w:tr w:rsidR="00CC2BC4" w:rsidTr="00CC2BC4">
        <w:trPr>
          <w:trHeight w:val="135"/>
          <w:tblHeader/>
        </w:trPr>
        <w:tc>
          <w:tcPr>
            <w:tcW w:w="810" w:type="dxa"/>
            <w:vMerge/>
            <w:tcBorders>
              <w:bottom w:val="single" w:sz="4" w:space="0" w:color="auto"/>
            </w:tcBorders>
          </w:tcPr>
          <w:p w:rsidR="00CC2BC4" w:rsidRDefault="00CC2BC4" w:rsidP="00502569">
            <w:pPr>
              <w:pStyle w:val="CellHeading"/>
              <w:spacing w:before="40" w:after="40"/>
            </w:pPr>
          </w:p>
        </w:tc>
        <w:tc>
          <w:tcPr>
            <w:tcW w:w="3852" w:type="dxa"/>
            <w:vMerge/>
            <w:tcBorders>
              <w:bottom w:val="single" w:sz="4" w:space="0" w:color="auto"/>
            </w:tcBorders>
          </w:tcPr>
          <w:p w:rsidR="00CC2BC4" w:rsidRDefault="00CC2BC4" w:rsidP="00502569">
            <w:pPr>
              <w:pStyle w:val="CellHeading"/>
              <w:spacing w:before="40" w:after="40"/>
            </w:pPr>
          </w:p>
        </w:tc>
        <w:tc>
          <w:tcPr>
            <w:tcW w:w="828" w:type="dxa"/>
            <w:tcBorders>
              <w:bottom w:val="single" w:sz="4" w:space="0" w:color="auto"/>
            </w:tcBorders>
          </w:tcPr>
          <w:p w:rsidR="00CC2BC4" w:rsidRDefault="00CC2BC4" w:rsidP="00502569">
            <w:pPr>
              <w:pStyle w:val="CellHeading"/>
              <w:spacing w:before="40" w:after="40"/>
            </w:pPr>
            <w:r>
              <w:t>1</w:t>
            </w:r>
          </w:p>
        </w:tc>
        <w:tc>
          <w:tcPr>
            <w:tcW w:w="900" w:type="dxa"/>
            <w:tcBorders>
              <w:bottom w:val="single" w:sz="4" w:space="0" w:color="auto"/>
            </w:tcBorders>
          </w:tcPr>
          <w:p w:rsidR="00CC2BC4" w:rsidRDefault="00CC2BC4" w:rsidP="00502569">
            <w:pPr>
              <w:pStyle w:val="CellHeading"/>
              <w:spacing w:before="40" w:after="40"/>
            </w:pPr>
            <w:r>
              <w:t>2</w:t>
            </w:r>
          </w:p>
        </w:tc>
        <w:tc>
          <w:tcPr>
            <w:tcW w:w="900" w:type="dxa"/>
            <w:shd w:val="clear" w:color="auto" w:fill="auto"/>
          </w:tcPr>
          <w:p w:rsidR="00CC2BC4" w:rsidRDefault="00CC2BC4" w:rsidP="00502569">
            <w:pPr>
              <w:pStyle w:val="CellHeading"/>
              <w:spacing w:before="40" w:after="40"/>
            </w:pPr>
            <w:r>
              <w:t>3</w:t>
            </w:r>
          </w:p>
        </w:tc>
        <w:tc>
          <w:tcPr>
            <w:tcW w:w="720" w:type="dxa"/>
            <w:shd w:val="clear" w:color="auto" w:fill="auto"/>
          </w:tcPr>
          <w:p w:rsidR="00CC2BC4" w:rsidRDefault="00CC2BC4" w:rsidP="00502569">
            <w:pPr>
              <w:pStyle w:val="CellHeading"/>
              <w:spacing w:before="40" w:after="40"/>
            </w:pPr>
            <w:r>
              <w:t>4</w:t>
            </w:r>
          </w:p>
        </w:tc>
        <w:tc>
          <w:tcPr>
            <w:tcW w:w="720" w:type="dxa"/>
            <w:shd w:val="clear" w:color="auto" w:fill="auto"/>
          </w:tcPr>
          <w:p w:rsidR="00CC2BC4" w:rsidRDefault="00CC2BC4" w:rsidP="00502569">
            <w:pPr>
              <w:pStyle w:val="CellHeading"/>
              <w:spacing w:before="40" w:after="40"/>
            </w:pPr>
            <w:r>
              <w:t>5</w:t>
            </w:r>
          </w:p>
        </w:tc>
        <w:tc>
          <w:tcPr>
            <w:tcW w:w="720" w:type="dxa"/>
            <w:shd w:val="clear" w:color="auto" w:fill="auto"/>
          </w:tcPr>
          <w:p w:rsidR="00CC2BC4" w:rsidRDefault="00CC2BC4" w:rsidP="00502569">
            <w:pPr>
              <w:pStyle w:val="CellHeading"/>
              <w:spacing w:before="40" w:after="40"/>
            </w:pPr>
            <w:r>
              <w:t>6</w:t>
            </w:r>
          </w:p>
        </w:tc>
      </w:tr>
      <w:tr w:rsidR="00CC2BC4" w:rsidTr="00CC2BC4">
        <w:tc>
          <w:tcPr>
            <w:tcW w:w="810" w:type="dxa"/>
            <w:shd w:val="clear" w:color="auto" w:fill="auto"/>
            <w:vAlign w:val="center"/>
          </w:tcPr>
          <w:p w:rsidR="00CC2BC4" w:rsidRDefault="00CC2BC4" w:rsidP="00502569">
            <w:pPr>
              <w:pStyle w:val="CellBody-LeftColumn"/>
              <w:spacing w:before="40"/>
            </w:pPr>
          </w:p>
        </w:tc>
        <w:tc>
          <w:tcPr>
            <w:tcW w:w="3852" w:type="dxa"/>
            <w:shd w:val="clear" w:color="auto" w:fill="auto"/>
            <w:vAlign w:val="center"/>
          </w:tcPr>
          <w:p w:rsidR="00CC2BC4" w:rsidRPr="003A0679" w:rsidRDefault="00CC2BC4" w:rsidP="00502569">
            <w:pPr>
              <w:pStyle w:val="Cellbody"/>
            </w:pPr>
          </w:p>
        </w:tc>
        <w:tc>
          <w:tcPr>
            <w:tcW w:w="828" w:type="dxa"/>
            <w:tcBorders>
              <w:bottom w:val="single" w:sz="4" w:space="0" w:color="auto"/>
            </w:tcBorders>
            <w:shd w:val="clear" w:color="auto" w:fill="auto"/>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r>
      <w:tr w:rsidR="00CC2BC4" w:rsidTr="00CC2BC4">
        <w:tc>
          <w:tcPr>
            <w:tcW w:w="810" w:type="dxa"/>
            <w:vAlign w:val="center"/>
          </w:tcPr>
          <w:p w:rsidR="00CC2BC4" w:rsidRDefault="00CC2BC4" w:rsidP="00502569">
            <w:pPr>
              <w:pStyle w:val="CellBody-LeftColumn"/>
              <w:spacing w:before="40"/>
            </w:pPr>
          </w:p>
        </w:tc>
        <w:tc>
          <w:tcPr>
            <w:tcW w:w="3852" w:type="dxa"/>
            <w:vAlign w:val="center"/>
          </w:tcPr>
          <w:p w:rsidR="00CC2BC4" w:rsidRDefault="00CC2BC4" w:rsidP="00502569">
            <w:pPr>
              <w:pStyle w:val="Cellbody"/>
            </w:pPr>
          </w:p>
        </w:tc>
        <w:tc>
          <w:tcPr>
            <w:tcW w:w="828" w:type="dxa"/>
            <w:shd w:val="clear" w:color="auto" w:fill="auto"/>
            <w:vAlign w:val="center"/>
          </w:tcPr>
          <w:p w:rsidR="00CC2BC4" w:rsidRDefault="00CC2BC4" w:rsidP="00502569">
            <w:pPr>
              <w:pStyle w:val="Cellbody"/>
            </w:pPr>
          </w:p>
        </w:tc>
        <w:tc>
          <w:tcPr>
            <w:tcW w:w="900" w:type="dxa"/>
            <w:tcBorders>
              <w:bottom w:val="single" w:sz="4" w:space="0" w:color="auto"/>
            </w:tcBorders>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r>
      <w:tr w:rsidR="00CC2BC4" w:rsidTr="00CC2BC4">
        <w:tc>
          <w:tcPr>
            <w:tcW w:w="810" w:type="dxa"/>
            <w:vAlign w:val="center"/>
          </w:tcPr>
          <w:p w:rsidR="00CC2BC4" w:rsidRDefault="00CC2BC4" w:rsidP="00502569">
            <w:pPr>
              <w:pStyle w:val="CellBody-LeftColumn"/>
              <w:spacing w:before="40"/>
            </w:pPr>
          </w:p>
        </w:tc>
        <w:tc>
          <w:tcPr>
            <w:tcW w:w="3852" w:type="dxa"/>
            <w:vAlign w:val="center"/>
          </w:tcPr>
          <w:p w:rsidR="00CC2BC4" w:rsidRDefault="00CC2BC4" w:rsidP="00502569">
            <w:pPr>
              <w:pStyle w:val="Cellbody"/>
            </w:pPr>
          </w:p>
        </w:tc>
        <w:tc>
          <w:tcPr>
            <w:tcW w:w="828" w:type="dxa"/>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r>
      <w:tr w:rsidR="00CC2BC4" w:rsidTr="00CC2BC4">
        <w:tc>
          <w:tcPr>
            <w:tcW w:w="810" w:type="dxa"/>
            <w:tcBorders>
              <w:bottom w:val="single" w:sz="4" w:space="0" w:color="auto"/>
            </w:tcBorders>
            <w:vAlign w:val="center"/>
          </w:tcPr>
          <w:p w:rsidR="00CC2BC4" w:rsidRDefault="00CC2BC4" w:rsidP="00502569">
            <w:pPr>
              <w:pStyle w:val="CellBody-LeftColumn"/>
              <w:spacing w:before="40"/>
            </w:pPr>
          </w:p>
        </w:tc>
        <w:tc>
          <w:tcPr>
            <w:tcW w:w="3852" w:type="dxa"/>
            <w:tcBorders>
              <w:bottom w:val="single" w:sz="4" w:space="0" w:color="auto"/>
            </w:tcBorders>
            <w:vAlign w:val="center"/>
          </w:tcPr>
          <w:p w:rsidR="00CC2BC4" w:rsidRDefault="00CC2BC4" w:rsidP="00502569">
            <w:pPr>
              <w:pStyle w:val="Cellbody"/>
            </w:pPr>
          </w:p>
        </w:tc>
        <w:tc>
          <w:tcPr>
            <w:tcW w:w="828" w:type="dxa"/>
            <w:tcBorders>
              <w:bottom w:val="single" w:sz="4" w:space="0" w:color="auto"/>
            </w:tcBorders>
            <w:vAlign w:val="center"/>
          </w:tcPr>
          <w:p w:rsidR="00CC2BC4" w:rsidRDefault="00CC2BC4" w:rsidP="00502569">
            <w:pPr>
              <w:pStyle w:val="Cellbody"/>
            </w:pPr>
          </w:p>
        </w:tc>
        <w:tc>
          <w:tcPr>
            <w:tcW w:w="900" w:type="dxa"/>
            <w:tcBorders>
              <w:bottom w:val="single" w:sz="4" w:space="0" w:color="auto"/>
            </w:tcBorders>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r>
      <w:tr w:rsidR="00CC2BC4" w:rsidTr="00CC2BC4">
        <w:tc>
          <w:tcPr>
            <w:tcW w:w="810" w:type="dxa"/>
            <w:shd w:val="clear" w:color="auto" w:fill="auto"/>
            <w:vAlign w:val="center"/>
          </w:tcPr>
          <w:p w:rsidR="00CC2BC4" w:rsidRDefault="00CC2BC4" w:rsidP="00502569">
            <w:pPr>
              <w:pStyle w:val="CellBody-LeftColumn"/>
              <w:spacing w:before="40"/>
              <w:jc w:val="right"/>
            </w:pPr>
          </w:p>
        </w:tc>
        <w:tc>
          <w:tcPr>
            <w:tcW w:w="3852" w:type="dxa"/>
            <w:shd w:val="clear" w:color="auto" w:fill="auto"/>
            <w:vAlign w:val="center"/>
          </w:tcPr>
          <w:p w:rsidR="00CC2BC4" w:rsidRPr="003A0679" w:rsidRDefault="00CC2BC4" w:rsidP="00502569">
            <w:pPr>
              <w:pStyle w:val="Cellbody"/>
              <w:jc w:val="right"/>
            </w:pPr>
          </w:p>
        </w:tc>
        <w:tc>
          <w:tcPr>
            <w:tcW w:w="828" w:type="dxa"/>
            <w:shd w:val="clear" w:color="auto" w:fill="auto"/>
            <w:vAlign w:val="center"/>
          </w:tcPr>
          <w:p w:rsidR="00CC2BC4" w:rsidRDefault="00CC2BC4" w:rsidP="00502569">
            <w:pPr>
              <w:pStyle w:val="Cellbody"/>
              <w:jc w:val="right"/>
            </w:pPr>
          </w:p>
        </w:tc>
        <w:tc>
          <w:tcPr>
            <w:tcW w:w="900" w:type="dxa"/>
            <w:shd w:val="clear" w:color="auto" w:fill="auto"/>
            <w:vAlign w:val="center"/>
          </w:tcPr>
          <w:p w:rsidR="00CC2BC4" w:rsidRDefault="00CC2BC4" w:rsidP="00502569">
            <w:pPr>
              <w:pStyle w:val="Cellbody"/>
              <w:jc w:val="right"/>
            </w:pPr>
          </w:p>
        </w:tc>
        <w:tc>
          <w:tcPr>
            <w:tcW w:w="900" w:type="dxa"/>
            <w:shd w:val="clear" w:color="auto" w:fill="auto"/>
            <w:vAlign w:val="center"/>
          </w:tcPr>
          <w:p w:rsidR="00CC2BC4" w:rsidRDefault="00CC2BC4" w:rsidP="00502569">
            <w:pPr>
              <w:pStyle w:val="Cellbody"/>
              <w:jc w:val="right"/>
            </w:pPr>
          </w:p>
        </w:tc>
        <w:tc>
          <w:tcPr>
            <w:tcW w:w="720" w:type="dxa"/>
            <w:shd w:val="clear" w:color="auto" w:fill="auto"/>
            <w:vAlign w:val="center"/>
          </w:tcPr>
          <w:p w:rsidR="00CC2BC4" w:rsidRDefault="00CC2BC4" w:rsidP="00502569">
            <w:pPr>
              <w:pStyle w:val="Cellbody"/>
              <w:jc w:val="right"/>
            </w:pPr>
          </w:p>
        </w:tc>
        <w:tc>
          <w:tcPr>
            <w:tcW w:w="720" w:type="dxa"/>
            <w:shd w:val="clear" w:color="auto" w:fill="auto"/>
            <w:vAlign w:val="center"/>
          </w:tcPr>
          <w:p w:rsidR="00CC2BC4" w:rsidRDefault="00CC2BC4" w:rsidP="00502569">
            <w:pPr>
              <w:pStyle w:val="Cellbody"/>
              <w:jc w:val="right"/>
            </w:pPr>
          </w:p>
        </w:tc>
        <w:tc>
          <w:tcPr>
            <w:tcW w:w="720" w:type="dxa"/>
            <w:shd w:val="clear" w:color="auto" w:fill="auto"/>
            <w:vAlign w:val="center"/>
          </w:tcPr>
          <w:p w:rsidR="00CC2BC4" w:rsidRDefault="00CC2BC4" w:rsidP="00502569">
            <w:pPr>
              <w:pStyle w:val="Cellbody"/>
              <w:jc w:val="right"/>
            </w:pPr>
          </w:p>
        </w:tc>
      </w:tr>
      <w:tr w:rsidR="00CC2BC4" w:rsidTr="00CC2BC4">
        <w:tc>
          <w:tcPr>
            <w:tcW w:w="810" w:type="dxa"/>
            <w:vAlign w:val="center"/>
          </w:tcPr>
          <w:p w:rsidR="00CC2BC4" w:rsidRDefault="00CC2BC4" w:rsidP="00502569">
            <w:pPr>
              <w:pStyle w:val="CellBody-LeftColumn"/>
              <w:spacing w:before="40"/>
            </w:pPr>
          </w:p>
        </w:tc>
        <w:tc>
          <w:tcPr>
            <w:tcW w:w="3852" w:type="dxa"/>
            <w:vAlign w:val="center"/>
          </w:tcPr>
          <w:p w:rsidR="00CC2BC4" w:rsidRDefault="00CC2BC4" w:rsidP="00502569">
            <w:pPr>
              <w:pStyle w:val="Cellbody"/>
            </w:pPr>
            <w:r>
              <w:t>Write Final Report</w:t>
            </w:r>
          </w:p>
        </w:tc>
        <w:tc>
          <w:tcPr>
            <w:tcW w:w="828" w:type="dxa"/>
            <w:vAlign w:val="center"/>
          </w:tcPr>
          <w:p w:rsidR="00CC2BC4" w:rsidRDefault="00CC2BC4" w:rsidP="00502569">
            <w:pPr>
              <w:pStyle w:val="Cellbody"/>
            </w:pPr>
          </w:p>
        </w:tc>
        <w:tc>
          <w:tcPr>
            <w:tcW w:w="900" w:type="dxa"/>
            <w:vAlign w:val="center"/>
          </w:tcPr>
          <w:p w:rsidR="00CC2BC4" w:rsidRDefault="00CC2BC4" w:rsidP="00502569">
            <w:pPr>
              <w:pStyle w:val="Cellbody"/>
            </w:pPr>
          </w:p>
        </w:tc>
        <w:tc>
          <w:tcPr>
            <w:tcW w:w="90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c>
          <w:tcPr>
            <w:tcW w:w="720" w:type="dxa"/>
            <w:shd w:val="clear" w:color="auto" w:fill="auto"/>
            <w:vAlign w:val="center"/>
          </w:tcPr>
          <w:p w:rsidR="00CC2BC4" w:rsidRDefault="00CC2BC4" w:rsidP="00502569">
            <w:pPr>
              <w:pStyle w:val="Cellbody"/>
            </w:pPr>
          </w:p>
        </w:tc>
      </w:tr>
      <w:bookmarkEnd w:id="0"/>
    </w:tbl>
    <w:p w:rsidR="00CC2BC4" w:rsidRDefault="00CC2BC4" w:rsidP="001138B2">
      <w:pPr>
        <w:pStyle w:val="Body"/>
      </w:pPr>
    </w:p>
    <w:sectPr w:rsidR="00CC2BC4" w:rsidSect="00D02F78">
      <w:headerReference w:type="default" r:id="rId9"/>
      <w:footerReference w:type="default" r:id="rId10"/>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56A" w:rsidRDefault="0089156A">
      <w:r>
        <w:separator/>
      </w:r>
    </w:p>
  </w:endnote>
  <w:endnote w:type="continuationSeparator" w:id="0">
    <w:p w:rsidR="0089156A" w:rsidRDefault="008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93" w:rsidRPr="00AE2FC7" w:rsidRDefault="00984A93" w:rsidP="005B7B4E">
    <w:pPr>
      <w:pStyle w:val="Footer"/>
      <w:pBdr>
        <w:top w:val="single" w:sz="4" w:space="1" w:color="000000"/>
      </w:pBdr>
      <w:tabs>
        <w:tab w:val="center" w:pos="5040"/>
        <w:tab w:val="right" w:pos="9297"/>
      </w:tabs>
      <w:jc w:val="left"/>
      <w:rPr>
        <w:sz w:val="22"/>
        <w:szCs w:val="22"/>
      </w:rPr>
    </w:pPr>
    <w:r>
      <w:rPr>
        <w:sz w:val="22"/>
        <w:szCs w:val="22"/>
      </w:rPr>
      <w:tab/>
    </w:r>
    <w:r>
      <w:rPr>
        <w:sz w:val="22"/>
        <w:szCs w:val="22"/>
      </w:rPr>
      <w:tab/>
      <w:t xml:space="preserve">Page </w:t>
    </w:r>
    <w:r>
      <w:rPr>
        <w:sz w:val="22"/>
        <w:szCs w:val="22"/>
      </w:rPr>
      <w:fldChar w:fldCharType="begin"/>
    </w:r>
    <w:r>
      <w:rPr>
        <w:sz w:val="22"/>
        <w:szCs w:val="22"/>
      </w:rPr>
      <w:instrText xml:space="preserve"> PAGE </w:instrText>
    </w:r>
    <w:r>
      <w:rPr>
        <w:sz w:val="22"/>
        <w:szCs w:val="22"/>
      </w:rPr>
      <w:fldChar w:fldCharType="separate"/>
    </w:r>
    <w:r w:rsidR="007848DE">
      <w:rPr>
        <w:noProof/>
        <w:sz w:val="22"/>
        <w:szCs w:val="22"/>
      </w:rPr>
      <w:t>4</w:t>
    </w:r>
    <w:r>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56A" w:rsidRDefault="0089156A">
      <w:r>
        <w:separator/>
      </w:r>
    </w:p>
  </w:footnote>
  <w:footnote w:type="continuationSeparator" w:id="0">
    <w:p w:rsidR="0089156A" w:rsidRDefault="00891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8C4" w:rsidRDefault="008B6DD6" w:rsidP="009438E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18129A"/>
    <w:lvl w:ilvl="0">
      <w:start w:val="1"/>
      <w:numFmt w:val="decimal"/>
      <w:lvlText w:val="%1."/>
      <w:lvlJc w:val="left"/>
      <w:pPr>
        <w:tabs>
          <w:tab w:val="num" w:pos="1800"/>
        </w:tabs>
        <w:ind w:left="1800" w:hanging="360"/>
      </w:pPr>
    </w:lvl>
  </w:abstractNum>
  <w:abstractNum w:abstractNumId="1">
    <w:nsid w:val="FFFFFF7D"/>
    <w:multiLevelType w:val="singleLevel"/>
    <w:tmpl w:val="9F0624B0"/>
    <w:lvl w:ilvl="0">
      <w:start w:val="1"/>
      <w:numFmt w:val="decimal"/>
      <w:lvlText w:val="%1."/>
      <w:lvlJc w:val="left"/>
      <w:pPr>
        <w:tabs>
          <w:tab w:val="num" w:pos="1440"/>
        </w:tabs>
        <w:ind w:left="1440" w:hanging="360"/>
      </w:pPr>
    </w:lvl>
  </w:abstractNum>
  <w:abstractNum w:abstractNumId="2">
    <w:nsid w:val="FFFFFF7E"/>
    <w:multiLevelType w:val="singleLevel"/>
    <w:tmpl w:val="7260679E"/>
    <w:lvl w:ilvl="0">
      <w:start w:val="1"/>
      <w:numFmt w:val="decimal"/>
      <w:lvlText w:val="%1."/>
      <w:lvlJc w:val="left"/>
      <w:pPr>
        <w:tabs>
          <w:tab w:val="num" w:pos="1080"/>
        </w:tabs>
        <w:ind w:left="1080" w:hanging="360"/>
      </w:pPr>
    </w:lvl>
  </w:abstractNum>
  <w:abstractNum w:abstractNumId="3">
    <w:nsid w:val="FFFFFF7F"/>
    <w:multiLevelType w:val="singleLevel"/>
    <w:tmpl w:val="91607B80"/>
    <w:lvl w:ilvl="0">
      <w:start w:val="1"/>
      <w:numFmt w:val="decimal"/>
      <w:lvlText w:val="%1."/>
      <w:lvlJc w:val="left"/>
      <w:pPr>
        <w:tabs>
          <w:tab w:val="num" w:pos="720"/>
        </w:tabs>
        <w:ind w:left="720" w:hanging="360"/>
      </w:pPr>
    </w:lvl>
  </w:abstractNum>
  <w:abstractNum w:abstractNumId="4">
    <w:nsid w:val="FFFFFF80"/>
    <w:multiLevelType w:val="singleLevel"/>
    <w:tmpl w:val="E0D050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5C8B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DAEF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3A6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8CE7DA"/>
    <w:lvl w:ilvl="0">
      <w:start w:val="1"/>
      <w:numFmt w:val="decimal"/>
      <w:pStyle w:val="ListNumber"/>
      <w:lvlText w:val="%1."/>
      <w:lvlJc w:val="left"/>
      <w:pPr>
        <w:tabs>
          <w:tab w:val="num" w:pos="360"/>
        </w:tabs>
        <w:ind w:left="360" w:hanging="360"/>
      </w:pPr>
      <w:rPr>
        <w:rFonts w:hint="default"/>
        <w:b w:val="0"/>
        <w:i w:val="0"/>
      </w:rPr>
    </w:lvl>
  </w:abstractNum>
  <w:abstractNum w:abstractNumId="9">
    <w:nsid w:val="FFFFFF89"/>
    <w:multiLevelType w:val="singleLevel"/>
    <w:tmpl w:val="7ED2C4D4"/>
    <w:lvl w:ilvl="0">
      <w:start w:val="1"/>
      <w:numFmt w:val="bullet"/>
      <w:lvlText w:val=""/>
      <w:lvlJc w:val="left"/>
      <w:pPr>
        <w:tabs>
          <w:tab w:val="num" w:pos="360"/>
        </w:tabs>
        <w:ind w:left="360" w:hanging="360"/>
      </w:pPr>
      <w:rPr>
        <w:rFonts w:ascii="Symbol" w:hAnsi="Symbol" w:hint="default"/>
      </w:rPr>
    </w:lvl>
  </w:abstractNum>
  <w:abstractNum w:abstractNumId="10">
    <w:nsid w:val="00642A13"/>
    <w:multiLevelType w:val="singleLevel"/>
    <w:tmpl w:val="BA6077FE"/>
    <w:lvl w:ilvl="0">
      <w:start w:val="1"/>
      <w:numFmt w:val="decimal"/>
      <w:pStyle w:val="NoteNumbered"/>
      <w:lvlText w:val="Note %1:"/>
      <w:lvlJc w:val="left"/>
      <w:pPr>
        <w:tabs>
          <w:tab w:val="num" w:pos="1080"/>
        </w:tabs>
        <w:ind w:left="720" w:hanging="720"/>
      </w:pPr>
      <w:rPr>
        <w:rFonts w:ascii="Times New Roman" w:hAnsi="Times New Roman" w:hint="default"/>
        <w:b/>
        <w:i w:val="0"/>
        <w:sz w:val="24"/>
      </w:rPr>
    </w:lvl>
  </w:abstractNum>
  <w:abstractNum w:abstractNumId="11">
    <w:nsid w:val="02CB51C8"/>
    <w:multiLevelType w:val="singleLevel"/>
    <w:tmpl w:val="C178CA34"/>
    <w:lvl w:ilvl="0">
      <w:start w:val="1"/>
      <w:numFmt w:val="none"/>
      <w:pStyle w:val="Note"/>
      <w:lvlText w:val="Note%1:"/>
      <w:lvlJc w:val="left"/>
      <w:pPr>
        <w:tabs>
          <w:tab w:val="num" w:pos="1080"/>
        </w:tabs>
        <w:ind w:left="720" w:hanging="720"/>
      </w:pPr>
      <w:rPr>
        <w:rFonts w:ascii="Times New Roman" w:hAnsi="Times New Roman" w:hint="default"/>
        <w:b/>
        <w:i w:val="0"/>
        <w:sz w:val="24"/>
      </w:rPr>
    </w:lvl>
  </w:abstractNum>
  <w:abstractNum w:abstractNumId="12">
    <w:nsid w:val="0BBD07CA"/>
    <w:multiLevelType w:val="multilevel"/>
    <w:tmpl w:val="54083CAE"/>
    <w:name w:val="list"/>
    <w:lvl w:ilvl="0">
      <w:start w:val="1"/>
      <w:numFmt w:val="decimal"/>
      <w:lvlText w:val="%1."/>
      <w:lvlJc w:val="left"/>
      <w:pPr>
        <w:tabs>
          <w:tab w:val="num" w:pos="360"/>
        </w:tabs>
        <w:ind w:left="360" w:hanging="360"/>
      </w:pPr>
      <w:rPr>
        <w:rFonts w:ascii="Times New Roman" w:hAnsi="Times New Roman" w:hint="default"/>
        <w:b w:val="0"/>
        <w:i w:val="0"/>
        <w:sz w:val="24"/>
      </w:rPr>
    </w:lvl>
    <w:lvl w:ilvl="1">
      <w:start w:val="1"/>
      <w:numFmt w:val="lowerLetter"/>
      <w:lvlRestart w:val="0"/>
      <w:lvlText w:val="%2."/>
      <w:lvlJc w:val="left"/>
      <w:pPr>
        <w:tabs>
          <w:tab w:val="num" w:pos="576"/>
        </w:tabs>
        <w:ind w:left="576" w:hanging="216"/>
      </w:pPr>
      <w:rPr>
        <w:rFonts w:ascii="Times New Roman" w:hAnsi="Times New Roman" w:hint="default"/>
        <w:b w:val="0"/>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13">
    <w:nsid w:val="0F5E4BE6"/>
    <w:multiLevelType w:val="hybridMultilevel"/>
    <w:tmpl w:val="D5C21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E16D9B"/>
    <w:multiLevelType w:val="multilevel"/>
    <w:tmpl w:val="63F2BC4C"/>
    <w:name w:val="listnum"/>
    <w:lvl w:ilvl="0">
      <w:start w:val="1"/>
      <w:numFmt w:val="decimal"/>
      <w:lvlText w:val="%1."/>
      <w:lvlJc w:val="left"/>
      <w:pPr>
        <w:tabs>
          <w:tab w:val="num" w:pos="360"/>
        </w:tabs>
        <w:ind w:left="360" w:hanging="360"/>
      </w:pPr>
      <w:rPr>
        <w:rFonts w:ascii="Times New Roman Bold" w:hAnsi="Times New Roman Bold" w:hint="default"/>
        <w:b/>
        <w:i w:val="0"/>
        <w:sz w:val="24"/>
      </w:rPr>
    </w:lvl>
    <w:lvl w:ilvl="1">
      <w:start w:val="1"/>
      <w:numFmt w:val="lowerLetter"/>
      <w:lvlText w:val="%2."/>
      <w:lvlJc w:val="left"/>
      <w:pPr>
        <w:tabs>
          <w:tab w:val="num" w:pos="720"/>
        </w:tabs>
        <w:ind w:left="720" w:hanging="360"/>
      </w:pPr>
      <w:rPr>
        <w:rFonts w:ascii="Times New Roman Bold" w:hAnsi="Times New Roman Bold" w:hint="default"/>
        <w:b/>
        <w:i w:val="0"/>
        <w:sz w:val="24"/>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nsid w:val="17FB32B3"/>
    <w:multiLevelType w:val="multilevel"/>
    <w:tmpl w:val="0118722E"/>
    <w:lvl w:ilvl="0">
      <w:start w:val="1"/>
      <w:numFmt w:val="decimal"/>
      <w:lvlText w:val="%1."/>
      <w:lvlJc w:val="left"/>
      <w:pPr>
        <w:tabs>
          <w:tab w:val="num" w:pos="360"/>
        </w:tabs>
        <w:ind w:left="360" w:hanging="360"/>
      </w:pPr>
      <w:rPr>
        <w:rFonts w:ascii="Times New Roman" w:hAnsi="Times New Roman" w:hint="default"/>
        <w:b w:val="0"/>
        <w:i w:val="0"/>
        <w:sz w:val="24"/>
      </w:rPr>
    </w:lvl>
    <w:lvl w:ilvl="1">
      <w:start w:val="1"/>
      <w:numFmt w:val="lowerLetter"/>
      <w:lvlRestart w:val="0"/>
      <w:lvlText w:val="%2."/>
      <w:lvlJc w:val="left"/>
      <w:pPr>
        <w:tabs>
          <w:tab w:val="num" w:pos="576"/>
        </w:tabs>
        <w:ind w:left="576" w:hanging="216"/>
      </w:pPr>
      <w:rPr>
        <w:rFonts w:ascii="Times New Roman Bold" w:hAnsi="Times New Roman Bold" w:hint="default"/>
        <w:b/>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16">
    <w:nsid w:val="27952E2C"/>
    <w:multiLevelType w:val="multilevel"/>
    <w:tmpl w:val="0409001D"/>
    <w:name w:val="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A7D44F2"/>
    <w:multiLevelType w:val="multilevel"/>
    <w:tmpl w:val="B4441B7E"/>
    <w:lvl w:ilvl="0">
      <w:start w:val="1"/>
      <w:numFmt w:val="bullet"/>
      <w:lvlText w:val=""/>
      <w:lvlJc w:val="left"/>
      <w:pPr>
        <w:tabs>
          <w:tab w:val="num" w:pos="720"/>
        </w:tabs>
        <w:ind w:left="720" w:hanging="360"/>
      </w:pPr>
      <w:rPr>
        <w:rFonts w:ascii="Symbol" w:hAnsi="Symbol" w:hint="default"/>
        <w:color w:val="00000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D9D2173"/>
    <w:multiLevelType w:val="hybridMultilevel"/>
    <w:tmpl w:val="D9704808"/>
    <w:lvl w:ilvl="0" w:tplc="32EC0A32">
      <w:start w:val="1"/>
      <w:numFmt w:val="bullet"/>
      <w:pStyle w:val="Bullet"/>
      <w:lvlText w:val=""/>
      <w:lvlJc w:val="left"/>
      <w:pPr>
        <w:tabs>
          <w:tab w:val="num" w:pos="360"/>
        </w:tabs>
        <w:ind w:left="360" w:hanging="360"/>
      </w:pPr>
      <w:rPr>
        <w:rFonts w:ascii="Symbol" w:hAnsi="Symbol" w:hint="default"/>
        <w:color w:val="000000"/>
        <w:sz w:val="22"/>
      </w:rPr>
    </w:lvl>
    <w:lvl w:ilvl="1" w:tplc="E40C2F82">
      <w:start w:val="1"/>
      <w:numFmt w:val="bullet"/>
      <w:pStyle w:val="Sub-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0A3BFF"/>
    <w:multiLevelType w:val="hybridMultilevel"/>
    <w:tmpl w:val="E7845452"/>
    <w:lvl w:ilvl="0" w:tplc="0409000F">
      <w:start w:val="1"/>
      <w:numFmt w:val="decimal"/>
      <w:lvlText w:val="%1."/>
      <w:lvlJc w:val="left"/>
      <w:pPr>
        <w:tabs>
          <w:tab w:val="num" w:pos="720"/>
        </w:tabs>
        <w:ind w:left="720" w:hanging="360"/>
      </w:pPr>
      <w:rPr>
        <w:rFonts w:hint="default"/>
        <w:color w:val="000000"/>
        <w:sz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3555190"/>
    <w:multiLevelType w:val="multilevel"/>
    <w:tmpl w:val="4E9AE6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Bold" w:hAnsi="Times New Roman Bold" w:hint="default"/>
        <w:b/>
        <w:i w:val="0"/>
        <w:sz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42A30DE"/>
    <w:multiLevelType w:val="multilevel"/>
    <w:tmpl w:val="DDDE2D1A"/>
    <w:lvl w:ilvl="0">
      <w:start w:val="1"/>
      <w:numFmt w:val="decimal"/>
      <w:lvlText w:val="%1."/>
      <w:lvlJc w:val="left"/>
      <w:pPr>
        <w:tabs>
          <w:tab w:val="num" w:pos="360"/>
        </w:tabs>
        <w:ind w:left="360" w:hanging="360"/>
      </w:pPr>
      <w:rPr>
        <w:rFonts w:ascii="Times New Roman Bold" w:hAnsi="Times New Roman Bold" w:hint="default"/>
        <w:b/>
        <w:i w:val="0"/>
        <w:sz w:val="24"/>
      </w:rPr>
    </w:lvl>
    <w:lvl w:ilvl="1">
      <w:start w:val="1"/>
      <w:numFmt w:val="lowerLetter"/>
      <w:lvlRestart w:val="0"/>
      <w:lvlText w:val="%2."/>
      <w:lvlJc w:val="left"/>
      <w:pPr>
        <w:tabs>
          <w:tab w:val="num" w:pos="576"/>
        </w:tabs>
        <w:ind w:left="576" w:hanging="216"/>
      </w:pPr>
      <w:rPr>
        <w:rFonts w:ascii="Times New Roman Bold" w:hAnsi="Times New Roman Bold" w:hint="default"/>
        <w:b/>
        <w:i w:val="0"/>
        <w:sz w:val="24"/>
      </w:rPr>
    </w:lvl>
    <w:lvl w:ilvl="2">
      <w:start w:val="1"/>
      <w:numFmt w:val="none"/>
      <w:lvlText w:val=""/>
      <w:lvlJc w:val="left"/>
      <w:pPr>
        <w:tabs>
          <w:tab w:val="num" w:pos="360"/>
        </w:tabs>
        <w:ind w:left="36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1080"/>
        </w:tabs>
        <w:ind w:left="1080" w:hanging="360"/>
      </w:pPr>
      <w:rPr>
        <w:rFonts w:hint="default"/>
      </w:rPr>
    </w:lvl>
    <w:lvl w:ilvl="5">
      <w:start w:val="1"/>
      <w:numFmt w:val="none"/>
      <w:lvlText w:val=""/>
      <w:lvlJc w:val="left"/>
      <w:pPr>
        <w:tabs>
          <w:tab w:val="num" w:pos="1440"/>
        </w:tabs>
        <w:ind w:left="1440" w:hanging="360"/>
      </w:pPr>
      <w:rPr>
        <w:rFonts w:hint="default"/>
      </w:rPr>
    </w:lvl>
    <w:lvl w:ilvl="6">
      <w:start w:val="1"/>
      <w:numFmt w:val="none"/>
      <w:lvlText w:val=""/>
      <w:lvlJc w:val="left"/>
      <w:pPr>
        <w:tabs>
          <w:tab w:val="num" w:pos="1800"/>
        </w:tabs>
        <w:ind w:left="1800" w:hanging="360"/>
      </w:pPr>
      <w:rPr>
        <w:rFonts w:hint="default"/>
      </w:rPr>
    </w:lvl>
    <w:lvl w:ilvl="7">
      <w:start w:val="1"/>
      <w:numFmt w:val="none"/>
      <w:lvlText w:val=""/>
      <w:lvlJc w:val="left"/>
      <w:pPr>
        <w:tabs>
          <w:tab w:val="num" w:pos="2160"/>
        </w:tabs>
        <w:ind w:left="2160" w:hanging="360"/>
      </w:pPr>
      <w:rPr>
        <w:rFonts w:hint="default"/>
      </w:rPr>
    </w:lvl>
    <w:lvl w:ilvl="8">
      <w:start w:val="1"/>
      <w:numFmt w:val="none"/>
      <w:lvlText w:val=""/>
      <w:lvlJc w:val="left"/>
      <w:pPr>
        <w:tabs>
          <w:tab w:val="num" w:pos="2520"/>
        </w:tabs>
        <w:ind w:left="2520" w:hanging="360"/>
      </w:pPr>
      <w:rPr>
        <w:rFonts w:hint="default"/>
      </w:rPr>
    </w:lvl>
  </w:abstractNum>
  <w:abstractNum w:abstractNumId="22">
    <w:nsid w:val="4EC9436A"/>
    <w:multiLevelType w:val="multilevel"/>
    <w:tmpl w:val="DCC612AC"/>
    <w:lvl w:ilvl="0">
      <w:start w:val="1"/>
      <w:numFmt w:val="bullet"/>
      <w:lvlText w:val="●"/>
      <w:lvlJc w:val="left"/>
      <w:pPr>
        <w:tabs>
          <w:tab w:val="num" w:pos="720"/>
        </w:tabs>
        <w:ind w:left="720" w:hanging="360"/>
      </w:pPr>
      <w:rPr>
        <w:rFonts w:ascii="Times New Roman" w:hAnsi="Times New Roman" w:cs="Times New Roman" w:hint="default"/>
        <w:color w:val="00000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053373"/>
    <w:multiLevelType w:val="hybridMultilevel"/>
    <w:tmpl w:val="E3F86588"/>
    <w:lvl w:ilvl="0" w:tplc="F86CCDC6">
      <w:start w:val="1"/>
      <w:numFmt w:val="decimal"/>
      <w:pStyle w:val="ListNum1"/>
      <w:lvlText w:val="%1."/>
      <w:lvlJc w:val="left"/>
      <w:pPr>
        <w:tabs>
          <w:tab w:val="num" w:pos="720"/>
        </w:tabs>
        <w:ind w:left="720" w:hanging="360"/>
      </w:pPr>
      <w:rPr>
        <w:rFonts w:ascii="Times New Roman" w:hAnsi="Times New Roman" w:hint="default"/>
        <w:b w:val="0"/>
        <w:i w:val="0"/>
        <w:sz w:val="24"/>
      </w:rPr>
    </w:lvl>
    <w:lvl w:ilvl="1" w:tplc="DAF21E3A">
      <w:start w:val="1"/>
      <w:numFmt w:val="lowerLetter"/>
      <w:pStyle w:val="a"/>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49446D"/>
    <w:multiLevelType w:val="multilevel"/>
    <w:tmpl w:val="FCC483F0"/>
    <w:name w:val="listnum2"/>
    <w:lvl w:ilvl="0">
      <w:start w:val="1"/>
      <w:numFmt w:val="decimal"/>
      <w:lvlText w:val="%1."/>
      <w:lvlJc w:val="left"/>
      <w:pPr>
        <w:tabs>
          <w:tab w:val="num" w:pos="360"/>
        </w:tabs>
        <w:ind w:left="360" w:hanging="360"/>
      </w:pPr>
      <w:rPr>
        <w:rFonts w:ascii="Times New Roman Bold" w:hAnsi="Times New Roman Bold" w:hint="default"/>
        <w:b/>
        <w:i w:val="0"/>
        <w:sz w:val="24"/>
      </w:rPr>
    </w:lvl>
    <w:lvl w:ilvl="1">
      <w:start w:val="1"/>
      <w:numFmt w:val="lowerLetter"/>
      <w:lvlRestart w:val="0"/>
      <w:lvlText w:val="%2."/>
      <w:lvlJc w:val="left"/>
      <w:pPr>
        <w:tabs>
          <w:tab w:val="num" w:pos="576"/>
        </w:tabs>
        <w:ind w:left="576" w:hanging="216"/>
      </w:pPr>
      <w:rPr>
        <w:rFonts w:ascii="Times New Roman Bold" w:hAnsi="Times New Roman Bold" w:hint="default"/>
        <w:b/>
        <w:i w:val="0"/>
        <w:sz w:val="24"/>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nsid w:val="607E169B"/>
    <w:multiLevelType w:val="singleLevel"/>
    <w:tmpl w:val="B4441B7E"/>
    <w:lvl w:ilvl="0">
      <w:start w:val="1"/>
      <w:numFmt w:val="bullet"/>
      <w:lvlText w:val=""/>
      <w:lvlJc w:val="left"/>
      <w:pPr>
        <w:tabs>
          <w:tab w:val="num" w:pos="720"/>
        </w:tabs>
        <w:ind w:left="720" w:hanging="360"/>
      </w:pPr>
      <w:rPr>
        <w:rFonts w:ascii="Symbol" w:hAnsi="Symbol" w:hint="default"/>
        <w:color w:val="000000"/>
        <w:sz w:val="22"/>
      </w:rPr>
    </w:lvl>
  </w:abstractNum>
  <w:abstractNum w:abstractNumId="26">
    <w:nsid w:val="60927B59"/>
    <w:multiLevelType w:val="hybridMultilevel"/>
    <w:tmpl w:val="E8C67BD4"/>
    <w:lvl w:ilvl="0" w:tplc="79260B68">
      <w:start w:val="1"/>
      <w:numFmt w:val="bullet"/>
      <w:pStyle w:val="Bullet2"/>
      <w:lvlText w:val=""/>
      <w:lvlJc w:val="left"/>
      <w:pPr>
        <w:tabs>
          <w:tab w:val="num" w:pos="1080"/>
        </w:tabs>
        <w:ind w:left="1080" w:hanging="360"/>
      </w:pPr>
      <w:rPr>
        <w:rFonts w:ascii="Symbol" w:hAnsi="Symbol" w:hint="default"/>
        <w:b w:val="0"/>
        <w:i w:val="0"/>
        <w:color w:val="00000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09439A"/>
    <w:multiLevelType w:val="multilevel"/>
    <w:tmpl w:val="6142900C"/>
    <w:lvl w:ilvl="0">
      <w:start w:val="1"/>
      <w:numFmt w:val="bullet"/>
      <w:lvlText w:val=""/>
      <w:lvlJc w:val="left"/>
      <w:pPr>
        <w:tabs>
          <w:tab w:val="num" w:pos="360"/>
        </w:tabs>
        <w:ind w:left="360" w:hanging="360"/>
      </w:pPr>
      <w:rPr>
        <w:rFonts w:ascii="Symbol" w:hAnsi="Symbol" w:hint="default"/>
        <w:color w:val="00000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11"/>
  </w:num>
  <w:num w:numId="4">
    <w:abstractNumId w:val="10"/>
  </w:num>
  <w:num w:numId="5">
    <w:abstractNumId w:val="12"/>
  </w:num>
  <w:num w:numId="6">
    <w:abstractNumId w:val="2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22"/>
  </w:num>
  <w:num w:numId="26">
    <w:abstractNumId w:val="17"/>
  </w:num>
  <w:num w:numId="27">
    <w:abstractNumId w:val="21"/>
  </w:num>
  <w:num w:numId="28">
    <w:abstractNumId w:val="15"/>
  </w:num>
  <w:num w:numId="29">
    <w:abstractNumId w:val="19"/>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lvlOverride w:ilvl="0">
      <w:startOverride w:val="1"/>
    </w:lvlOverride>
  </w:num>
  <w:num w:numId="38">
    <w:abstractNumId w:val="23"/>
    <w:lvlOverride w:ilvl="0">
      <w:startOverride w:val="1"/>
    </w:lvlOverride>
  </w:num>
  <w:num w:numId="39">
    <w:abstractNumId w:val="23"/>
    <w:lvlOverride w:ilvl="0">
      <w:startOverride w:val="1"/>
    </w:lvlOverride>
  </w:num>
  <w:num w:numId="40">
    <w:abstractNumId w:val="23"/>
    <w:lvlOverride w:ilvl="0">
      <w:startOverride w:val="1"/>
    </w:lvlOverride>
  </w:num>
  <w:num w:numId="41">
    <w:abstractNumId w:val="23"/>
    <w:lvlOverride w:ilvl="0">
      <w:startOverride w:val="1"/>
    </w:lvlOverride>
  </w:num>
  <w:num w:numId="42">
    <w:abstractNumId w:val="23"/>
    <w:lvlOverride w:ilvl="0">
      <w:startOverride w:val="1"/>
    </w:lvlOverride>
  </w:num>
  <w:num w:numId="43">
    <w:abstractNumId w:val="23"/>
    <w:lvlOverride w:ilvl="0">
      <w:startOverride w:val="1"/>
    </w:lvlOverride>
  </w:num>
  <w:num w:numId="44">
    <w:abstractNumId w:val="23"/>
    <w:lvlOverride w:ilvl="0">
      <w:startOverride w:val="1"/>
    </w:lvlOverride>
  </w:num>
  <w:num w:numId="4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8" w:dllVersion="513"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05"/>
    <w:rsid w:val="00006641"/>
    <w:rsid w:val="00013C8D"/>
    <w:rsid w:val="000175B2"/>
    <w:rsid w:val="000224B2"/>
    <w:rsid w:val="00034CEC"/>
    <w:rsid w:val="00042643"/>
    <w:rsid w:val="000457FC"/>
    <w:rsid w:val="000472AB"/>
    <w:rsid w:val="00052645"/>
    <w:rsid w:val="000611AD"/>
    <w:rsid w:val="0006126E"/>
    <w:rsid w:val="000621D7"/>
    <w:rsid w:val="00066EE2"/>
    <w:rsid w:val="00073A1D"/>
    <w:rsid w:val="00073AEC"/>
    <w:rsid w:val="000824B3"/>
    <w:rsid w:val="00082EF1"/>
    <w:rsid w:val="00084074"/>
    <w:rsid w:val="0008599C"/>
    <w:rsid w:val="000866F2"/>
    <w:rsid w:val="00087951"/>
    <w:rsid w:val="00090384"/>
    <w:rsid w:val="0009049A"/>
    <w:rsid w:val="000916F2"/>
    <w:rsid w:val="00091F38"/>
    <w:rsid w:val="000942AD"/>
    <w:rsid w:val="00095E98"/>
    <w:rsid w:val="0009701B"/>
    <w:rsid w:val="000A04FB"/>
    <w:rsid w:val="000A1A49"/>
    <w:rsid w:val="000A28F8"/>
    <w:rsid w:val="000A317A"/>
    <w:rsid w:val="000A3B40"/>
    <w:rsid w:val="000B4C0F"/>
    <w:rsid w:val="000B5C64"/>
    <w:rsid w:val="000B5F64"/>
    <w:rsid w:val="000C454A"/>
    <w:rsid w:val="000C47D2"/>
    <w:rsid w:val="000D4523"/>
    <w:rsid w:val="000D6330"/>
    <w:rsid w:val="000E31D8"/>
    <w:rsid w:val="000E4AFE"/>
    <w:rsid w:val="000E666B"/>
    <w:rsid w:val="000F174C"/>
    <w:rsid w:val="000F58B4"/>
    <w:rsid w:val="000F67AD"/>
    <w:rsid w:val="00106DF6"/>
    <w:rsid w:val="001138B2"/>
    <w:rsid w:val="00115508"/>
    <w:rsid w:val="00115D98"/>
    <w:rsid w:val="001202B6"/>
    <w:rsid w:val="001207E5"/>
    <w:rsid w:val="001277C9"/>
    <w:rsid w:val="001367E0"/>
    <w:rsid w:val="00137A80"/>
    <w:rsid w:val="00151DB7"/>
    <w:rsid w:val="00156E99"/>
    <w:rsid w:val="00157104"/>
    <w:rsid w:val="001619A1"/>
    <w:rsid w:val="0016339A"/>
    <w:rsid w:val="00164904"/>
    <w:rsid w:val="001668B9"/>
    <w:rsid w:val="00167427"/>
    <w:rsid w:val="00174D79"/>
    <w:rsid w:val="0018161F"/>
    <w:rsid w:val="00184EAA"/>
    <w:rsid w:val="00184EE7"/>
    <w:rsid w:val="001859CF"/>
    <w:rsid w:val="00185B45"/>
    <w:rsid w:val="0018700C"/>
    <w:rsid w:val="00190F24"/>
    <w:rsid w:val="00191735"/>
    <w:rsid w:val="0019174C"/>
    <w:rsid w:val="001A0A9D"/>
    <w:rsid w:val="001A2409"/>
    <w:rsid w:val="001A2CEB"/>
    <w:rsid w:val="001A365A"/>
    <w:rsid w:val="001A3921"/>
    <w:rsid w:val="001A434C"/>
    <w:rsid w:val="001A43A3"/>
    <w:rsid w:val="001A7D35"/>
    <w:rsid w:val="001B1C07"/>
    <w:rsid w:val="001C123F"/>
    <w:rsid w:val="001C24F9"/>
    <w:rsid w:val="001C2B2E"/>
    <w:rsid w:val="001C450F"/>
    <w:rsid w:val="001D2C20"/>
    <w:rsid w:val="001D4726"/>
    <w:rsid w:val="001D7890"/>
    <w:rsid w:val="001E1FAB"/>
    <w:rsid w:val="001E65C5"/>
    <w:rsid w:val="001F2EB3"/>
    <w:rsid w:val="001F4540"/>
    <w:rsid w:val="002006C5"/>
    <w:rsid w:val="0020148A"/>
    <w:rsid w:val="00204DB3"/>
    <w:rsid w:val="00211557"/>
    <w:rsid w:val="00211EA0"/>
    <w:rsid w:val="002154E3"/>
    <w:rsid w:val="00217D61"/>
    <w:rsid w:val="0022508B"/>
    <w:rsid w:val="00225CFE"/>
    <w:rsid w:val="002263F2"/>
    <w:rsid w:val="0023412D"/>
    <w:rsid w:val="00237364"/>
    <w:rsid w:val="00242283"/>
    <w:rsid w:val="00243AAE"/>
    <w:rsid w:val="00246A85"/>
    <w:rsid w:val="00250A9C"/>
    <w:rsid w:val="002529BF"/>
    <w:rsid w:val="00254F18"/>
    <w:rsid w:val="00256C93"/>
    <w:rsid w:val="00261013"/>
    <w:rsid w:val="00263DC3"/>
    <w:rsid w:val="00270804"/>
    <w:rsid w:val="00270CB8"/>
    <w:rsid w:val="0027336B"/>
    <w:rsid w:val="002758B3"/>
    <w:rsid w:val="0028248E"/>
    <w:rsid w:val="00286C45"/>
    <w:rsid w:val="002918D5"/>
    <w:rsid w:val="0029392D"/>
    <w:rsid w:val="00297526"/>
    <w:rsid w:val="002A295E"/>
    <w:rsid w:val="002A39C9"/>
    <w:rsid w:val="002A4639"/>
    <w:rsid w:val="002B0685"/>
    <w:rsid w:val="002B2C95"/>
    <w:rsid w:val="002B520C"/>
    <w:rsid w:val="002B5DD0"/>
    <w:rsid w:val="002B6E54"/>
    <w:rsid w:val="002B7E3F"/>
    <w:rsid w:val="002C28C9"/>
    <w:rsid w:val="002C6427"/>
    <w:rsid w:val="002C731F"/>
    <w:rsid w:val="002D106B"/>
    <w:rsid w:val="002D2B09"/>
    <w:rsid w:val="002D307C"/>
    <w:rsid w:val="002D59E5"/>
    <w:rsid w:val="002D6FEA"/>
    <w:rsid w:val="002D70EF"/>
    <w:rsid w:val="002D76F1"/>
    <w:rsid w:val="002D7CB7"/>
    <w:rsid w:val="002E2880"/>
    <w:rsid w:val="002E704E"/>
    <w:rsid w:val="002F0C1E"/>
    <w:rsid w:val="002F5F9E"/>
    <w:rsid w:val="003018C2"/>
    <w:rsid w:val="00303669"/>
    <w:rsid w:val="003038DE"/>
    <w:rsid w:val="0030550C"/>
    <w:rsid w:val="00306061"/>
    <w:rsid w:val="0030659B"/>
    <w:rsid w:val="003077BB"/>
    <w:rsid w:val="00311AC8"/>
    <w:rsid w:val="00313D38"/>
    <w:rsid w:val="003148FB"/>
    <w:rsid w:val="00316690"/>
    <w:rsid w:val="00317854"/>
    <w:rsid w:val="003211E7"/>
    <w:rsid w:val="00322096"/>
    <w:rsid w:val="003224ED"/>
    <w:rsid w:val="00323954"/>
    <w:rsid w:val="00323E6A"/>
    <w:rsid w:val="0032553A"/>
    <w:rsid w:val="003268C0"/>
    <w:rsid w:val="00326AD5"/>
    <w:rsid w:val="00331893"/>
    <w:rsid w:val="003321CE"/>
    <w:rsid w:val="00334EB6"/>
    <w:rsid w:val="00337FAB"/>
    <w:rsid w:val="0034113F"/>
    <w:rsid w:val="003411F3"/>
    <w:rsid w:val="00343537"/>
    <w:rsid w:val="0035201C"/>
    <w:rsid w:val="003556FD"/>
    <w:rsid w:val="00356FD3"/>
    <w:rsid w:val="00362C0B"/>
    <w:rsid w:val="00365A4D"/>
    <w:rsid w:val="00370344"/>
    <w:rsid w:val="003714E2"/>
    <w:rsid w:val="0037326F"/>
    <w:rsid w:val="00375564"/>
    <w:rsid w:val="0038097D"/>
    <w:rsid w:val="00383E65"/>
    <w:rsid w:val="003841C1"/>
    <w:rsid w:val="003867AC"/>
    <w:rsid w:val="00387683"/>
    <w:rsid w:val="00392874"/>
    <w:rsid w:val="00393D5B"/>
    <w:rsid w:val="003A031D"/>
    <w:rsid w:val="003A0679"/>
    <w:rsid w:val="003A1E67"/>
    <w:rsid w:val="003A22E3"/>
    <w:rsid w:val="003A55ED"/>
    <w:rsid w:val="003B04CD"/>
    <w:rsid w:val="003B2357"/>
    <w:rsid w:val="003B2558"/>
    <w:rsid w:val="003B2E53"/>
    <w:rsid w:val="003B43ED"/>
    <w:rsid w:val="003B65C7"/>
    <w:rsid w:val="003B720E"/>
    <w:rsid w:val="003C2E9C"/>
    <w:rsid w:val="003C57AF"/>
    <w:rsid w:val="003D5D8C"/>
    <w:rsid w:val="003D7694"/>
    <w:rsid w:val="003E52A6"/>
    <w:rsid w:val="003E5E68"/>
    <w:rsid w:val="003E7E74"/>
    <w:rsid w:val="003E7EBE"/>
    <w:rsid w:val="003F0E4E"/>
    <w:rsid w:val="003F38A3"/>
    <w:rsid w:val="003F3F2A"/>
    <w:rsid w:val="003F53CE"/>
    <w:rsid w:val="003F6FA2"/>
    <w:rsid w:val="0040108A"/>
    <w:rsid w:val="0040533D"/>
    <w:rsid w:val="0040711A"/>
    <w:rsid w:val="00410241"/>
    <w:rsid w:val="00420241"/>
    <w:rsid w:val="004203A6"/>
    <w:rsid w:val="004227DB"/>
    <w:rsid w:val="00422830"/>
    <w:rsid w:val="00433962"/>
    <w:rsid w:val="00434DED"/>
    <w:rsid w:val="004375CA"/>
    <w:rsid w:val="0043780A"/>
    <w:rsid w:val="00440A21"/>
    <w:rsid w:val="0044177D"/>
    <w:rsid w:val="00444266"/>
    <w:rsid w:val="00445703"/>
    <w:rsid w:val="00446748"/>
    <w:rsid w:val="004523C0"/>
    <w:rsid w:val="00454C0F"/>
    <w:rsid w:val="00456240"/>
    <w:rsid w:val="00457ACB"/>
    <w:rsid w:val="00457F6B"/>
    <w:rsid w:val="00463F2E"/>
    <w:rsid w:val="0046597E"/>
    <w:rsid w:val="00467CCE"/>
    <w:rsid w:val="00470003"/>
    <w:rsid w:val="00470A46"/>
    <w:rsid w:val="004712C5"/>
    <w:rsid w:val="00474E28"/>
    <w:rsid w:val="00475EEE"/>
    <w:rsid w:val="00476FBF"/>
    <w:rsid w:val="004770E2"/>
    <w:rsid w:val="00484A5F"/>
    <w:rsid w:val="004870C0"/>
    <w:rsid w:val="00491E61"/>
    <w:rsid w:val="00494EB2"/>
    <w:rsid w:val="004957D6"/>
    <w:rsid w:val="004A084B"/>
    <w:rsid w:val="004A34E8"/>
    <w:rsid w:val="004A50DC"/>
    <w:rsid w:val="004A5CA3"/>
    <w:rsid w:val="004B2337"/>
    <w:rsid w:val="004B2D12"/>
    <w:rsid w:val="004B395A"/>
    <w:rsid w:val="004C08F0"/>
    <w:rsid w:val="004C26A2"/>
    <w:rsid w:val="004C29ED"/>
    <w:rsid w:val="004C364C"/>
    <w:rsid w:val="004C43B6"/>
    <w:rsid w:val="004C5839"/>
    <w:rsid w:val="004D1C18"/>
    <w:rsid w:val="004E27FB"/>
    <w:rsid w:val="004E3CA8"/>
    <w:rsid w:val="004F272E"/>
    <w:rsid w:val="004F2847"/>
    <w:rsid w:val="004F4599"/>
    <w:rsid w:val="00502569"/>
    <w:rsid w:val="0050414A"/>
    <w:rsid w:val="00512DD1"/>
    <w:rsid w:val="00517BE6"/>
    <w:rsid w:val="00523FF3"/>
    <w:rsid w:val="005258B0"/>
    <w:rsid w:val="005302FE"/>
    <w:rsid w:val="00534788"/>
    <w:rsid w:val="0053519F"/>
    <w:rsid w:val="005356E6"/>
    <w:rsid w:val="00536ED9"/>
    <w:rsid w:val="005409C3"/>
    <w:rsid w:val="005431F5"/>
    <w:rsid w:val="0054328C"/>
    <w:rsid w:val="00543C07"/>
    <w:rsid w:val="00545037"/>
    <w:rsid w:val="005507AD"/>
    <w:rsid w:val="0055389D"/>
    <w:rsid w:val="00554D38"/>
    <w:rsid w:val="00555873"/>
    <w:rsid w:val="00557785"/>
    <w:rsid w:val="00560E79"/>
    <w:rsid w:val="00570298"/>
    <w:rsid w:val="00574005"/>
    <w:rsid w:val="005741D6"/>
    <w:rsid w:val="00575B50"/>
    <w:rsid w:val="00583690"/>
    <w:rsid w:val="005846CF"/>
    <w:rsid w:val="00585CBC"/>
    <w:rsid w:val="00590261"/>
    <w:rsid w:val="00593B6D"/>
    <w:rsid w:val="00595C41"/>
    <w:rsid w:val="00595F78"/>
    <w:rsid w:val="005A0A0E"/>
    <w:rsid w:val="005A3346"/>
    <w:rsid w:val="005A346C"/>
    <w:rsid w:val="005A4281"/>
    <w:rsid w:val="005B25F5"/>
    <w:rsid w:val="005B2FA8"/>
    <w:rsid w:val="005B5CAA"/>
    <w:rsid w:val="005B7B4E"/>
    <w:rsid w:val="005C52F0"/>
    <w:rsid w:val="005C5749"/>
    <w:rsid w:val="005C7C20"/>
    <w:rsid w:val="005D044E"/>
    <w:rsid w:val="005D1305"/>
    <w:rsid w:val="005E3B0E"/>
    <w:rsid w:val="005E4329"/>
    <w:rsid w:val="005E5CB2"/>
    <w:rsid w:val="005E6423"/>
    <w:rsid w:val="005E700D"/>
    <w:rsid w:val="005F237B"/>
    <w:rsid w:val="005F31D1"/>
    <w:rsid w:val="005F64B6"/>
    <w:rsid w:val="00601C70"/>
    <w:rsid w:val="00603464"/>
    <w:rsid w:val="006155F9"/>
    <w:rsid w:val="00620EC2"/>
    <w:rsid w:val="006221A1"/>
    <w:rsid w:val="00622B94"/>
    <w:rsid w:val="00622F26"/>
    <w:rsid w:val="006245BB"/>
    <w:rsid w:val="006255B9"/>
    <w:rsid w:val="00627971"/>
    <w:rsid w:val="00631FF1"/>
    <w:rsid w:val="00634C32"/>
    <w:rsid w:val="006358DA"/>
    <w:rsid w:val="0063782C"/>
    <w:rsid w:val="0064072B"/>
    <w:rsid w:val="00641ADA"/>
    <w:rsid w:val="00644DE3"/>
    <w:rsid w:val="00645682"/>
    <w:rsid w:val="00651A5D"/>
    <w:rsid w:val="00656D4F"/>
    <w:rsid w:val="00657373"/>
    <w:rsid w:val="00662E68"/>
    <w:rsid w:val="00663B9C"/>
    <w:rsid w:val="00664E74"/>
    <w:rsid w:val="0066631F"/>
    <w:rsid w:val="00666A59"/>
    <w:rsid w:val="006674FA"/>
    <w:rsid w:val="00670489"/>
    <w:rsid w:val="00675C5B"/>
    <w:rsid w:val="00684CA0"/>
    <w:rsid w:val="0068784A"/>
    <w:rsid w:val="00687C4F"/>
    <w:rsid w:val="00690485"/>
    <w:rsid w:val="00691CB9"/>
    <w:rsid w:val="00693C69"/>
    <w:rsid w:val="006947A2"/>
    <w:rsid w:val="00694AD0"/>
    <w:rsid w:val="00697B47"/>
    <w:rsid w:val="006A49F2"/>
    <w:rsid w:val="006B3298"/>
    <w:rsid w:val="006C005A"/>
    <w:rsid w:val="006C4F98"/>
    <w:rsid w:val="006C55A9"/>
    <w:rsid w:val="006D383C"/>
    <w:rsid w:val="006D622F"/>
    <w:rsid w:val="006E0734"/>
    <w:rsid w:val="006E1562"/>
    <w:rsid w:val="006E66F1"/>
    <w:rsid w:val="006F1C6C"/>
    <w:rsid w:val="006F3566"/>
    <w:rsid w:val="006F6C5B"/>
    <w:rsid w:val="006F74C3"/>
    <w:rsid w:val="006F787D"/>
    <w:rsid w:val="0070403D"/>
    <w:rsid w:val="007076EC"/>
    <w:rsid w:val="00711B6E"/>
    <w:rsid w:val="007131B3"/>
    <w:rsid w:val="00714271"/>
    <w:rsid w:val="00715461"/>
    <w:rsid w:val="007156FD"/>
    <w:rsid w:val="00720E6E"/>
    <w:rsid w:val="00722BAC"/>
    <w:rsid w:val="007235A8"/>
    <w:rsid w:val="00726848"/>
    <w:rsid w:val="007274F9"/>
    <w:rsid w:val="00730971"/>
    <w:rsid w:val="0073379F"/>
    <w:rsid w:val="00736494"/>
    <w:rsid w:val="00737C28"/>
    <w:rsid w:val="00742D2C"/>
    <w:rsid w:val="00743A87"/>
    <w:rsid w:val="0075195C"/>
    <w:rsid w:val="007555D8"/>
    <w:rsid w:val="00757881"/>
    <w:rsid w:val="007627C6"/>
    <w:rsid w:val="00765009"/>
    <w:rsid w:val="00767322"/>
    <w:rsid w:val="007752E5"/>
    <w:rsid w:val="00775766"/>
    <w:rsid w:val="007813B3"/>
    <w:rsid w:val="007848DE"/>
    <w:rsid w:val="00785E7C"/>
    <w:rsid w:val="00785F67"/>
    <w:rsid w:val="00790278"/>
    <w:rsid w:val="00791580"/>
    <w:rsid w:val="007917B8"/>
    <w:rsid w:val="00793FF0"/>
    <w:rsid w:val="007A2A20"/>
    <w:rsid w:val="007A314C"/>
    <w:rsid w:val="007A3BFC"/>
    <w:rsid w:val="007A4DA2"/>
    <w:rsid w:val="007A52D5"/>
    <w:rsid w:val="007A62D9"/>
    <w:rsid w:val="007B11D0"/>
    <w:rsid w:val="007B17EF"/>
    <w:rsid w:val="007B7709"/>
    <w:rsid w:val="007C26C0"/>
    <w:rsid w:val="007C3DCE"/>
    <w:rsid w:val="007D0949"/>
    <w:rsid w:val="007D3685"/>
    <w:rsid w:val="007E0E60"/>
    <w:rsid w:val="007E3DEF"/>
    <w:rsid w:val="007E75DA"/>
    <w:rsid w:val="007F28A9"/>
    <w:rsid w:val="007F3773"/>
    <w:rsid w:val="007F3ABF"/>
    <w:rsid w:val="007F4170"/>
    <w:rsid w:val="007F50A5"/>
    <w:rsid w:val="007F633A"/>
    <w:rsid w:val="007F66C7"/>
    <w:rsid w:val="00802265"/>
    <w:rsid w:val="00806624"/>
    <w:rsid w:val="00810A51"/>
    <w:rsid w:val="00810EEC"/>
    <w:rsid w:val="00811B21"/>
    <w:rsid w:val="00820F37"/>
    <w:rsid w:val="008220C6"/>
    <w:rsid w:val="00825931"/>
    <w:rsid w:val="00826DD0"/>
    <w:rsid w:val="00834A43"/>
    <w:rsid w:val="00834E4C"/>
    <w:rsid w:val="008353A3"/>
    <w:rsid w:val="00835554"/>
    <w:rsid w:val="00835CFC"/>
    <w:rsid w:val="00836671"/>
    <w:rsid w:val="008423CB"/>
    <w:rsid w:val="00847F3B"/>
    <w:rsid w:val="00857421"/>
    <w:rsid w:val="008574F0"/>
    <w:rsid w:val="0086186E"/>
    <w:rsid w:val="00866FD7"/>
    <w:rsid w:val="0086753C"/>
    <w:rsid w:val="008679BD"/>
    <w:rsid w:val="0087179E"/>
    <w:rsid w:val="00871B6D"/>
    <w:rsid w:val="00871DEE"/>
    <w:rsid w:val="00873375"/>
    <w:rsid w:val="00876E74"/>
    <w:rsid w:val="00876FE1"/>
    <w:rsid w:val="00883048"/>
    <w:rsid w:val="00885F3C"/>
    <w:rsid w:val="00887A9A"/>
    <w:rsid w:val="00887D74"/>
    <w:rsid w:val="00887F1F"/>
    <w:rsid w:val="00890AC0"/>
    <w:rsid w:val="00890D12"/>
    <w:rsid w:val="0089156A"/>
    <w:rsid w:val="008931C2"/>
    <w:rsid w:val="008942F8"/>
    <w:rsid w:val="00896895"/>
    <w:rsid w:val="008A1538"/>
    <w:rsid w:val="008A1A7A"/>
    <w:rsid w:val="008A3038"/>
    <w:rsid w:val="008A395D"/>
    <w:rsid w:val="008A3E43"/>
    <w:rsid w:val="008A6490"/>
    <w:rsid w:val="008B19E2"/>
    <w:rsid w:val="008B5E01"/>
    <w:rsid w:val="008B6DD6"/>
    <w:rsid w:val="008C1BFB"/>
    <w:rsid w:val="008C39F5"/>
    <w:rsid w:val="008C65B2"/>
    <w:rsid w:val="008D14AA"/>
    <w:rsid w:val="008D4D9F"/>
    <w:rsid w:val="008D5595"/>
    <w:rsid w:val="008D70B0"/>
    <w:rsid w:val="008E33CB"/>
    <w:rsid w:val="008E58C4"/>
    <w:rsid w:val="008F090B"/>
    <w:rsid w:val="008F0ED5"/>
    <w:rsid w:val="008F3948"/>
    <w:rsid w:val="008F4C88"/>
    <w:rsid w:val="008F76D9"/>
    <w:rsid w:val="009052CB"/>
    <w:rsid w:val="009076BB"/>
    <w:rsid w:val="00907C4D"/>
    <w:rsid w:val="00910B89"/>
    <w:rsid w:val="00910CD4"/>
    <w:rsid w:val="00914032"/>
    <w:rsid w:val="009140F6"/>
    <w:rsid w:val="00915D34"/>
    <w:rsid w:val="00916A37"/>
    <w:rsid w:val="00917E48"/>
    <w:rsid w:val="00921168"/>
    <w:rsid w:val="0092359E"/>
    <w:rsid w:val="00925636"/>
    <w:rsid w:val="009271BA"/>
    <w:rsid w:val="00927625"/>
    <w:rsid w:val="009312A6"/>
    <w:rsid w:val="0093176A"/>
    <w:rsid w:val="00937B1F"/>
    <w:rsid w:val="009438E8"/>
    <w:rsid w:val="009465C7"/>
    <w:rsid w:val="00947170"/>
    <w:rsid w:val="0095550C"/>
    <w:rsid w:val="00956A24"/>
    <w:rsid w:val="00963789"/>
    <w:rsid w:val="00965911"/>
    <w:rsid w:val="00972F9E"/>
    <w:rsid w:val="0097322D"/>
    <w:rsid w:val="009755EB"/>
    <w:rsid w:val="009769BA"/>
    <w:rsid w:val="00980885"/>
    <w:rsid w:val="00982F60"/>
    <w:rsid w:val="00984A93"/>
    <w:rsid w:val="0098685A"/>
    <w:rsid w:val="009941A6"/>
    <w:rsid w:val="009A2838"/>
    <w:rsid w:val="009B27AC"/>
    <w:rsid w:val="009C10C4"/>
    <w:rsid w:val="009C1599"/>
    <w:rsid w:val="009C3E7C"/>
    <w:rsid w:val="009C6E78"/>
    <w:rsid w:val="009D46FE"/>
    <w:rsid w:val="009D4AA9"/>
    <w:rsid w:val="009D51D2"/>
    <w:rsid w:val="009E2027"/>
    <w:rsid w:val="009E2286"/>
    <w:rsid w:val="009E443C"/>
    <w:rsid w:val="009E4AE5"/>
    <w:rsid w:val="009E5467"/>
    <w:rsid w:val="009F093D"/>
    <w:rsid w:val="009F2915"/>
    <w:rsid w:val="009F2F26"/>
    <w:rsid w:val="009F46EC"/>
    <w:rsid w:val="00A0223A"/>
    <w:rsid w:val="00A02844"/>
    <w:rsid w:val="00A046B3"/>
    <w:rsid w:val="00A06350"/>
    <w:rsid w:val="00A11543"/>
    <w:rsid w:val="00A23923"/>
    <w:rsid w:val="00A2710C"/>
    <w:rsid w:val="00A327C0"/>
    <w:rsid w:val="00A34836"/>
    <w:rsid w:val="00A34A62"/>
    <w:rsid w:val="00A41468"/>
    <w:rsid w:val="00A4540A"/>
    <w:rsid w:val="00A53B10"/>
    <w:rsid w:val="00A56151"/>
    <w:rsid w:val="00A57EF9"/>
    <w:rsid w:val="00A63AC6"/>
    <w:rsid w:val="00A6454B"/>
    <w:rsid w:val="00A71E43"/>
    <w:rsid w:val="00A72606"/>
    <w:rsid w:val="00A726E5"/>
    <w:rsid w:val="00A739CF"/>
    <w:rsid w:val="00A74B86"/>
    <w:rsid w:val="00A77C7E"/>
    <w:rsid w:val="00A8180B"/>
    <w:rsid w:val="00A87777"/>
    <w:rsid w:val="00A9771A"/>
    <w:rsid w:val="00AA161C"/>
    <w:rsid w:val="00AA1E97"/>
    <w:rsid w:val="00AA258E"/>
    <w:rsid w:val="00AA5617"/>
    <w:rsid w:val="00AB134B"/>
    <w:rsid w:val="00AB18DB"/>
    <w:rsid w:val="00AB1F6D"/>
    <w:rsid w:val="00AB48FC"/>
    <w:rsid w:val="00AB7258"/>
    <w:rsid w:val="00AC194B"/>
    <w:rsid w:val="00AC644E"/>
    <w:rsid w:val="00AC6BDD"/>
    <w:rsid w:val="00AC771A"/>
    <w:rsid w:val="00AD5443"/>
    <w:rsid w:val="00AE2FC7"/>
    <w:rsid w:val="00AF2F93"/>
    <w:rsid w:val="00AF5EF3"/>
    <w:rsid w:val="00AF7F71"/>
    <w:rsid w:val="00B04ADC"/>
    <w:rsid w:val="00B065CD"/>
    <w:rsid w:val="00B06CE1"/>
    <w:rsid w:val="00B06F3C"/>
    <w:rsid w:val="00B07737"/>
    <w:rsid w:val="00B117C5"/>
    <w:rsid w:val="00B12A43"/>
    <w:rsid w:val="00B17AB4"/>
    <w:rsid w:val="00B20E37"/>
    <w:rsid w:val="00B21C02"/>
    <w:rsid w:val="00B2231D"/>
    <w:rsid w:val="00B24303"/>
    <w:rsid w:val="00B24685"/>
    <w:rsid w:val="00B26A3D"/>
    <w:rsid w:val="00B318B8"/>
    <w:rsid w:val="00B35580"/>
    <w:rsid w:val="00B36863"/>
    <w:rsid w:val="00B3757D"/>
    <w:rsid w:val="00B42E3F"/>
    <w:rsid w:val="00B43226"/>
    <w:rsid w:val="00B43EED"/>
    <w:rsid w:val="00B44F25"/>
    <w:rsid w:val="00B46268"/>
    <w:rsid w:val="00B4761F"/>
    <w:rsid w:val="00B51116"/>
    <w:rsid w:val="00B563A6"/>
    <w:rsid w:val="00B63B96"/>
    <w:rsid w:val="00B67DF2"/>
    <w:rsid w:val="00B70A4B"/>
    <w:rsid w:val="00B70AC7"/>
    <w:rsid w:val="00B72376"/>
    <w:rsid w:val="00B739E1"/>
    <w:rsid w:val="00B73ED8"/>
    <w:rsid w:val="00B83805"/>
    <w:rsid w:val="00B872AC"/>
    <w:rsid w:val="00B937A4"/>
    <w:rsid w:val="00B9444C"/>
    <w:rsid w:val="00B94491"/>
    <w:rsid w:val="00BA5484"/>
    <w:rsid w:val="00BA7666"/>
    <w:rsid w:val="00BB6AA4"/>
    <w:rsid w:val="00BC0B69"/>
    <w:rsid w:val="00BC476D"/>
    <w:rsid w:val="00BC6FE1"/>
    <w:rsid w:val="00BC7174"/>
    <w:rsid w:val="00BD253C"/>
    <w:rsid w:val="00BD3442"/>
    <w:rsid w:val="00BD5C8A"/>
    <w:rsid w:val="00BD789D"/>
    <w:rsid w:val="00BE014C"/>
    <w:rsid w:val="00BE17B8"/>
    <w:rsid w:val="00BE3A5F"/>
    <w:rsid w:val="00BE4C23"/>
    <w:rsid w:val="00BE61CC"/>
    <w:rsid w:val="00BE6332"/>
    <w:rsid w:val="00BF1E6C"/>
    <w:rsid w:val="00BF6876"/>
    <w:rsid w:val="00C033BC"/>
    <w:rsid w:val="00C04029"/>
    <w:rsid w:val="00C0481B"/>
    <w:rsid w:val="00C057CF"/>
    <w:rsid w:val="00C058C1"/>
    <w:rsid w:val="00C07363"/>
    <w:rsid w:val="00C11ED4"/>
    <w:rsid w:val="00C142B2"/>
    <w:rsid w:val="00C2119B"/>
    <w:rsid w:val="00C22505"/>
    <w:rsid w:val="00C25B21"/>
    <w:rsid w:val="00C26CFE"/>
    <w:rsid w:val="00C30B86"/>
    <w:rsid w:val="00C3284A"/>
    <w:rsid w:val="00C3323D"/>
    <w:rsid w:val="00C3330F"/>
    <w:rsid w:val="00C34219"/>
    <w:rsid w:val="00C35BE2"/>
    <w:rsid w:val="00C410D7"/>
    <w:rsid w:val="00C42FBA"/>
    <w:rsid w:val="00C44196"/>
    <w:rsid w:val="00C4477F"/>
    <w:rsid w:val="00C44888"/>
    <w:rsid w:val="00C45BA8"/>
    <w:rsid w:val="00C46BBF"/>
    <w:rsid w:val="00C52E4F"/>
    <w:rsid w:val="00C613FA"/>
    <w:rsid w:val="00C61F81"/>
    <w:rsid w:val="00C62E90"/>
    <w:rsid w:val="00C6350C"/>
    <w:rsid w:val="00C65964"/>
    <w:rsid w:val="00C70CE2"/>
    <w:rsid w:val="00C71015"/>
    <w:rsid w:val="00C711E8"/>
    <w:rsid w:val="00C725C5"/>
    <w:rsid w:val="00C726F3"/>
    <w:rsid w:val="00C734C6"/>
    <w:rsid w:val="00C73DBA"/>
    <w:rsid w:val="00C81223"/>
    <w:rsid w:val="00C81CEE"/>
    <w:rsid w:val="00C83816"/>
    <w:rsid w:val="00C903D6"/>
    <w:rsid w:val="00C918F0"/>
    <w:rsid w:val="00C934F7"/>
    <w:rsid w:val="00C9408F"/>
    <w:rsid w:val="00C949FA"/>
    <w:rsid w:val="00C9782C"/>
    <w:rsid w:val="00CA2C11"/>
    <w:rsid w:val="00CA372B"/>
    <w:rsid w:val="00CA79F9"/>
    <w:rsid w:val="00CB1878"/>
    <w:rsid w:val="00CB2C0C"/>
    <w:rsid w:val="00CB6EF0"/>
    <w:rsid w:val="00CC24AE"/>
    <w:rsid w:val="00CC2BC4"/>
    <w:rsid w:val="00CC3AC8"/>
    <w:rsid w:val="00CD1E24"/>
    <w:rsid w:val="00CD6DE5"/>
    <w:rsid w:val="00CE10B5"/>
    <w:rsid w:val="00CE3F70"/>
    <w:rsid w:val="00CE51A2"/>
    <w:rsid w:val="00CE5AE6"/>
    <w:rsid w:val="00CE5B56"/>
    <w:rsid w:val="00CE7A62"/>
    <w:rsid w:val="00CE7FB5"/>
    <w:rsid w:val="00CF1615"/>
    <w:rsid w:val="00CF28B0"/>
    <w:rsid w:val="00CF6EC4"/>
    <w:rsid w:val="00D01412"/>
    <w:rsid w:val="00D01778"/>
    <w:rsid w:val="00D02F78"/>
    <w:rsid w:val="00D03E65"/>
    <w:rsid w:val="00D04802"/>
    <w:rsid w:val="00D109F6"/>
    <w:rsid w:val="00D14C13"/>
    <w:rsid w:val="00D16886"/>
    <w:rsid w:val="00D17574"/>
    <w:rsid w:val="00D17D08"/>
    <w:rsid w:val="00D17D4E"/>
    <w:rsid w:val="00D2613A"/>
    <w:rsid w:val="00D268D5"/>
    <w:rsid w:val="00D271B9"/>
    <w:rsid w:val="00D32F48"/>
    <w:rsid w:val="00D33DC2"/>
    <w:rsid w:val="00D3681C"/>
    <w:rsid w:val="00D37255"/>
    <w:rsid w:val="00D376B6"/>
    <w:rsid w:val="00D41EA5"/>
    <w:rsid w:val="00D436C2"/>
    <w:rsid w:val="00D45A3B"/>
    <w:rsid w:val="00D47DBA"/>
    <w:rsid w:val="00D52152"/>
    <w:rsid w:val="00D5454E"/>
    <w:rsid w:val="00D55C5B"/>
    <w:rsid w:val="00D56999"/>
    <w:rsid w:val="00D60B8E"/>
    <w:rsid w:val="00D645DF"/>
    <w:rsid w:val="00D6721C"/>
    <w:rsid w:val="00D67D16"/>
    <w:rsid w:val="00D72777"/>
    <w:rsid w:val="00D771E6"/>
    <w:rsid w:val="00D84174"/>
    <w:rsid w:val="00D86730"/>
    <w:rsid w:val="00D948C6"/>
    <w:rsid w:val="00D97544"/>
    <w:rsid w:val="00DA1188"/>
    <w:rsid w:val="00DA4D90"/>
    <w:rsid w:val="00DA7147"/>
    <w:rsid w:val="00DB6C40"/>
    <w:rsid w:val="00DC0419"/>
    <w:rsid w:val="00DC11AA"/>
    <w:rsid w:val="00DC3919"/>
    <w:rsid w:val="00DD018A"/>
    <w:rsid w:val="00DD279A"/>
    <w:rsid w:val="00DD6C91"/>
    <w:rsid w:val="00DD7B06"/>
    <w:rsid w:val="00DE1380"/>
    <w:rsid w:val="00DE3064"/>
    <w:rsid w:val="00DE6AF0"/>
    <w:rsid w:val="00DF267C"/>
    <w:rsid w:val="00DF4618"/>
    <w:rsid w:val="00DF5D36"/>
    <w:rsid w:val="00E04E86"/>
    <w:rsid w:val="00E07461"/>
    <w:rsid w:val="00E1094C"/>
    <w:rsid w:val="00E11C95"/>
    <w:rsid w:val="00E15BA3"/>
    <w:rsid w:val="00E17E55"/>
    <w:rsid w:val="00E22393"/>
    <w:rsid w:val="00E247EF"/>
    <w:rsid w:val="00E26449"/>
    <w:rsid w:val="00E27DDC"/>
    <w:rsid w:val="00E301EC"/>
    <w:rsid w:val="00E306DE"/>
    <w:rsid w:val="00E34AA3"/>
    <w:rsid w:val="00E35D44"/>
    <w:rsid w:val="00E414E2"/>
    <w:rsid w:val="00E43EE3"/>
    <w:rsid w:val="00E51661"/>
    <w:rsid w:val="00E51D60"/>
    <w:rsid w:val="00E52745"/>
    <w:rsid w:val="00E53077"/>
    <w:rsid w:val="00E54553"/>
    <w:rsid w:val="00E553BD"/>
    <w:rsid w:val="00E56F11"/>
    <w:rsid w:val="00E57447"/>
    <w:rsid w:val="00E702E6"/>
    <w:rsid w:val="00E70897"/>
    <w:rsid w:val="00E70ABD"/>
    <w:rsid w:val="00E73D06"/>
    <w:rsid w:val="00E7411C"/>
    <w:rsid w:val="00E743D0"/>
    <w:rsid w:val="00E75A13"/>
    <w:rsid w:val="00E8502A"/>
    <w:rsid w:val="00E8672E"/>
    <w:rsid w:val="00E92375"/>
    <w:rsid w:val="00EB134A"/>
    <w:rsid w:val="00EB2D2D"/>
    <w:rsid w:val="00EC2342"/>
    <w:rsid w:val="00ED313F"/>
    <w:rsid w:val="00ED4756"/>
    <w:rsid w:val="00ED568C"/>
    <w:rsid w:val="00EE2590"/>
    <w:rsid w:val="00EE2DB9"/>
    <w:rsid w:val="00EE3109"/>
    <w:rsid w:val="00EE349A"/>
    <w:rsid w:val="00EE56BB"/>
    <w:rsid w:val="00EE709E"/>
    <w:rsid w:val="00EF0082"/>
    <w:rsid w:val="00EF0C73"/>
    <w:rsid w:val="00EF0E9A"/>
    <w:rsid w:val="00EF71BB"/>
    <w:rsid w:val="00EF7F59"/>
    <w:rsid w:val="00F0145A"/>
    <w:rsid w:val="00F13C65"/>
    <w:rsid w:val="00F20E37"/>
    <w:rsid w:val="00F23CF2"/>
    <w:rsid w:val="00F27BF0"/>
    <w:rsid w:val="00F32831"/>
    <w:rsid w:val="00F35D98"/>
    <w:rsid w:val="00F40916"/>
    <w:rsid w:val="00F4399F"/>
    <w:rsid w:val="00F46A01"/>
    <w:rsid w:val="00F47B06"/>
    <w:rsid w:val="00F5259B"/>
    <w:rsid w:val="00F54A19"/>
    <w:rsid w:val="00F54B1E"/>
    <w:rsid w:val="00F65BC3"/>
    <w:rsid w:val="00F70AA6"/>
    <w:rsid w:val="00F71957"/>
    <w:rsid w:val="00F72097"/>
    <w:rsid w:val="00F80D3F"/>
    <w:rsid w:val="00F80FC4"/>
    <w:rsid w:val="00F82283"/>
    <w:rsid w:val="00F8404A"/>
    <w:rsid w:val="00F929EB"/>
    <w:rsid w:val="00F952A8"/>
    <w:rsid w:val="00F96C59"/>
    <w:rsid w:val="00F97F8E"/>
    <w:rsid w:val="00FA7EC8"/>
    <w:rsid w:val="00FB23E1"/>
    <w:rsid w:val="00FB24A8"/>
    <w:rsid w:val="00FB3063"/>
    <w:rsid w:val="00FB7B79"/>
    <w:rsid w:val="00FC040C"/>
    <w:rsid w:val="00FC522D"/>
    <w:rsid w:val="00FD06CC"/>
    <w:rsid w:val="00FD5BC2"/>
    <w:rsid w:val="00FE3025"/>
    <w:rsid w:val="00FE42DC"/>
    <w:rsid w:val="00FF17F8"/>
    <w:rsid w:val="00FF2034"/>
    <w:rsid w:val="00FF4B55"/>
    <w:rsid w:val="00FF4CA8"/>
    <w:rsid w:val="00FF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index heading" w:locked="1"/>
    <w:lsdException w:name="caption" w:qFormat="1"/>
    <w:lsdException w:name="envelope address" w:locked="1"/>
    <w:lsdException w:name="envelope return"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locked="1"/>
    <w:lsdException w:name="FollowedHyperlink" w:locked="1"/>
    <w:lsdException w:name="Strong"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6" w:locked="1"/>
    <w:lsdException w:name="Table Grid 7" w:locked="1"/>
    <w:lsdException w:name="Table Grid 8" w:locked="1"/>
    <w:lsdException w:name="Table List 1" w:locked="1"/>
    <w:lsdException w:name="Table List 2"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sz w:val="24"/>
    </w:rPr>
  </w:style>
  <w:style w:type="paragraph" w:styleId="Heading1">
    <w:name w:val="heading 1"/>
    <w:aliases w:val="H1"/>
    <w:next w:val="Body"/>
    <w:qFormat/>
    <w:rsid w:val="007D3685"/>
    <w:pPr>
      <w:keepNext/>
      <w:numPr>
        <w:numId w:val="2"/>
      </w:numPr>
      <w:tabs>
        <w:tab w:val="left" w:pos="720"/>
      </w:tabs>
      <w:spacing w:before="360" w:after="120"/>
      <w:outlineLvl w:val="0"/>
    </w:pPr>
    <w:rPr>
      <w:rFonts w:ascii="Times New Roman Bold" w:hAnsi="Times New Roman Bold"/>
      <w:b/>
      <w:caps/>
      <w:color w:val="000000"/>
      <w:sz w:val="24"/>
    </w:rPr>
  </w:style>
  <w:style w:type="paragraph" w:styleId="Heading2">
    <w:name w:val="heading 2"/>
    <w:aliases w:val="H2"/>
    <w:basedOn w:val="Heading1"/>
    <w:next w:val="Body"/>
    <w:qFormat/>
    <w:rsid w:val="00CB2C0C"/>
    <w:pPr>
      <w:numPr>
        <w:ilvl w:val="1"/>
      </w:numPr>
      <w:spacing w:before="240" w:after="60"/>
      <w:outlineLvl w:val="1"/>
    </w:pPr>
    <w:rPr>
      <w:caps w:val="0"/>
    </w:rPr>
  </w:style>
  <w:style w:type="paragraph" w:styleId="Heading3">
    <w:name w:val="heading 3"/>
    <w:aliases w:val="H3"/>
    <w:basedOn w:val="Heading2"/>
    <w:next w:val="Body"/>
    <w:qFormat/>
    <w:rsid w:val="00DA4D90"/>
    <w:pPr>
      <w:numPr>
        <w:ilvl w:val="2"/>
      </w:numPr>
      <w:outlineLvl w:val="2"/>
    </w:pPr>
  </w:style>
  <w:style w:type="paragraph" w:styleId="Heading4">
    <w:name w:val="heading 4"/>
    <w:aliases w:val="H4"/>
    <w:basedOn w:val="Heading3"/>
    <w:next w:val="Body"/>
    <w:qFormat/>
    <w:rsid w:val="00DA4D90"/>
    <w:pPr>
      <w:numPr>
        <w:ilvl w:val="3"/>
      </w:numPr>
      <w:outlineLvl w:val="3"/>
    </w:pPr>
  </w:style>
  <w:style w:type="paragraph" w:styleId="Heading5">
    <w:name w:val="heading 5"/>
    <w:aliases w:val="H5"/>
    <w:basedOn w:val="Heading4"/>
    <w:next w:val="Body"/>
    <w:qFormat/>
    <w:rsid w:val="00DA4D90"/>
    <w:pPr>
      <w:numPr>
        <w:ilvl w:val="4"/>
      </w:numPr>
      <w:outlineLvl w:val="4"/>
    </w:pPr>
  </w:style>
  <w:style w:type="paragraph" w:styleId="Heading6">
    <w:name w:val="heading 6"/>
    <w:basedOn w:val="Heading5"/>
    <w:next w:val="Normal"/>
    <w:qFormat/>
    <w:locked/>
    <w:rsid w:val="00DA4D90"/>
    <w:pPr>
      <w:numPr>
        <w:ilvl w:val="5"/>
      </w:numPr>
      <w:outlineLvl w:val="5"/>
    </w:pPr>
  </w:style>
  <w:style w:type="paragraph" w:styleId="Heading7">
    <w:name w:val="heading 7"/>
    <w:basedOn w:val="Heading6"/>
    <w:next w:val="Normal"/>
    <w:qFormat/>
    <w:locked/>
    <w:rsid w:val="00DA4D90"/>
    <w:pPr>
      <w:numPr>
        <w:ilvl w:val="6"/>
      </w:numPr>
      <w:outlineLvl w:val="6"/>
    </w:pPr>
  </w:style>
  <w:style w:type="paragraph" w:styleId="Heading8">
    <w:name w:val="heading 8"/>
    <w:basedOn w:val="Heading7"/>
    <w:next w:val="Normal"/>
    <w:qFormat/>
    <w:locked/>
    <w:rsid w:val="00DA4D90"/>
    <w:pPr>
      <w:numPr>
        <w:ilvl w:val="7"/>
      </w:numPr>
      <w:outlineLvl w:val="7"/>
    </w:pPr>
  </w:style>
  <w:style w:type="paragraph" w:styleId="Heading9">
    <w:name w:val="heading 9"/>
    <w:basedOn w:val="Heading8"/>
    <w:next w:val="Normal"/>
    <w:qFormat/>
    <w:locked/>
    <w:rsid w:val="00DA4D9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BaseFont-Body"/>
    <w:rsid w:val="00DE6AF0"/>
    <w:pPr>
      <w:tabs>
        <w:tab w:val="left" w:pos="0"/>
        <w:tab w:val="left" w:pos="720"/>
        <w:tab w:val="left" w:pos="936"/>
        <w:tab w:val="left" w:pos="1080"/>
        <w:tab w:val="left" w:pos="1296"/>
        <w:tab w:val="left" w:pos="1440"/>
      </w:tabs>
      <w:spacing w:before="80" w:after="120"/>
    </w:pPr>
  </w:style>
  <w:style w:type="paragraph" w:customStyle="1" w:styleId="BaseFont-Body">
    <w:name w:val="Base Font - Body"/>
    <w:semiHidden/>
    <w:locked/>
    <w:rsid w:val="009E2286"/>
    <w:rPr>
      <w:sz w:val="24"/>
    </w:rPr>
  </w:style>
  <w:style w:type="paragraph" w:customStyle="1" w:styleId="Anchor">
    <w:name w:val="Anchor"/>
    <w:basedOn w:val="Body"/>
    <w:next w:val="FigureTitle"/>
    <w:rsid w:val="00921168"/>
    <w:pPr>
      <w:keepNext/>
      <w:jc w:val="center"/>
    </w:pPr>
  </w:style>
  <w:style w:type="paragraph" w:customStyle="1" w:styleId="FigureTitle">
    <w:name w:val="Figure Title"/>
    <w:basedOn w:val="Body"/>
    <w:next w:val="Body"/>
    <w:autoRedefine/>
    <w:rsid w:val="00D376B6"/>
    <w:pPr>
      <w:jc w:val="center"/>
    </w:pPr>
  </w:style>
  <w:style w:type="paragraph" w:styleId="TOC1">
    <w:name w:val="toc 1"/>
    <w:basedOn w:val="Normal"/>
    <w:next w:val="Normal"/>
    <w:autoRedefine/>
    <w:semiHidden/>
    <w:locked/>
    <w:pPr>
      <w:spacing w:before="120" w:after="120"/>
    </w:pPr>
    <w:rPr>
      <w:b/>
      <w:caps/>
      <w:sz w:val="20"/>
    </w:rPr>
  </w:style>
  <w:style w:type="paragraph" w:styleId="Title">
    <w:name w:val="Title"/>
    <w:qFormat/>
    <w:rsid w:val="00286C45"/>
    <w:pPr>
      <w:jc w:val="center"/>
    </w:pPr>
    <w:rPr>
      <w:b/>
      <w:caps/>
      <w:sz w:val="36"/>
    </w:rPr>
  </w:style>
  <w:style w:type="paragraph" w:customStyle="1" w:styleId="Title2">
    <w:name w:val="Title 2"/>
    <w:next w:val="Normal"/>
    <w:rsid w:val="00286C45"/>
    <w:pPr>
      <w:jc w:val="center"/>
    </w:pPr>
    <w:rPr>
      <w:caps/>
      <w:sz w:val="28"/>
    </w:rPr>
  </w:style>
  <w:style w:type="paragraph" w:styleId="Subtitle">
    <w:name w:val="Subtitle"/>
    <w:basedOn w:val="Body"/>
    <w:qFormat/>
    <w:pPr>
      <w:spacing w:before="0"/>
      <w:jc w:val="center"/>
    </w:pPr>
    <w:rPr>
      <w:sz w:val="28"/>
    </w:rPr>
  </w:style>
  <w:style w:type="paragraph" w:styleId="Footer">
    <w:name w:val="footer"/>
    <w:rsid w:val="00286C45"/>
    <w:pPr>
      <w:jc w:val="center"/>
    </w:pPr>
  </w:style>
  <w:style w:type="character" w:styleId="PageNumber">
    <w:name w:val="page number"/>
    <w:basedOn w:val="DefaultParagraphFont"/>
  </w:style>
  <w:style w:type="paragraph" w:styleId="Header">
    <w:name w:val="header"/>
    <w:rsid w:val="00286C45"/>
    <w:pPr>
      <w:tabs>
        <w:tab w:val="right" w:pos="9360"/>
      </w:tabs>
      <w:jc w:val="both"/>
    </w:pPr>
  </w:style>
  <w:style w:type="paragraph" w:customStyle="1" w:styleId="Proprietary">
    <w:name w:val="Proprietary"/>
    <w:basedOn w:val="Body"/>
    <w:pPr>
      <w:spacing w:before="0"/>
      <w:jc w:val="center"/>
    </w:pPr>
  </w:style>
  <w:style w:type="paragraph" w:customStyle="1" w:styleId="TableTitle">
    <w:name w:val="Table Title"/>
    <w:basedOn w:val="FigureTitle"/>
    <w:next w:val="Body"/>
    <w:rsid w:val="00D56999"/>
    <w:pPr>
      <w:keepNext/>
      <w:tabs>
        <w:tab w:val="center" w:pos="360"/>
      </w:tabs>
      <w:spacing w:before="240"/>
      <w:jc w:val="left"/>
    </w:pPr>
    <w:rPr>
      <w:b/>
    </w:rPr>
  </w:style>
  <w:style w:type="paragraph" w:styleId="Caption">
    <w:name w:val="caption"/>
    <w:basedOn w:val="Body"/>
    <w:next w:val="Body"/>
    <w:qFormat/>
    <w:locked/>
    <w:rsid w:val="00691CB9"/>
    <w:pPr>
      <w:spacing w:before="120"/>
    </w:pPr>
  </w:style>
  <w:style w:type="paragraph" w:customStyle="1" w:styleId="ListIntro">
    <w:name w:val="List Intro"/>
    <w:basedOn w:val="Body"/>
    <w:next w:val="ListNum1"/>
    <w:rsid w:val="0020148A"/>
    <w:pPr>
      <w:keepNext/>
      <w:keepLines/>
    </w:pPr>
  </w:style>
  <w:style w:type="paragraph" w:customStyle="1" w:styleId="ListNum1">
    <w:name w:val="List Num 1"/>
    <w:rsid w:val="007A2A20"/>
    <w:pPr>
      <w:numPr>
        <w:numId w:val="36"/>
      </w:numPr>
      <w:tabs>
        <w:tab w:val="left" w:pos="1440"/>
      </w:tabs>
      <w:spacing w:before="60" w:after="60"/>
    </w:pPr>
    <w:rPr>
      <w:sz w:val="24"/>
    </w:rPr>
  </w:style>
  <w:style w:type="paragraph" w:customStyle="1" w:styleId="a">
    <w:name w:val="a"/>
    <w:aliases w:val="ListNum"/>
    <w:basedOn w:val="ListNum1"/>
    <w:rsid w:val="00887D74"/>
    <w:pPr>
      <w:numPr>
        <w:ilvl w:val="1"/>
        <w:numId w:val="30"/>
      </w:numPr>
      <w:tabs>
        <w:tab w:val="clear" w:pos="1440"/>
        <w:tab w:val="left" w:pos="1080"/>
      </w:tabs>
      <w:ind w:left="1080"/>
    </w:pPr>
  </w:style>
  <w:style w:type="paragraph" w:customStyle="1" w:styleId="Note">
    <w:name w:val="Note"/>
    <w:basedOn w:val="Body"/>
    <w:next w:val="Body"/>
    <w:pPr>
      <w:numPr>
        <w:numId w:val="3"/>
      </w:numPr>
      <w:tabs>
        <w:tab w:val="clear" w:pos="1080"/>
        <w:tab w:val="num" w:pos="720"/>
      </w:tabs>
      <w:spacing w:before="120"/>
    </w:pPr>
  </w:style>
  <w:style w:type="paragraph" w:styleId="TOC2">
    <w:name w:val="toc 2"/>
    <w:basedOn w:val="Normal"/>
    <w:next w:val="Normal"/>
    <w:autoRedefine/>
    <w:semiHidden/>
    <w:locked/>
    <w:pPr>
      <w:spacing w:before="0"/>
      <w:ind w:left="240"/>
    </w:pPr>
    <w:rPr>
      <w:smallCaps/>
      <w:sz w:val="20"/>
    </w:rPr>
  </w:style>
  <w:style w:type="paragraph" w:customStyle="1" w:styleId="NoteNumbered">
    <w:name w:val="Note Numbered"/>
    <w:basedOn w:val="Note"/>
    <w:pPr>
      <w:numPr>
        <w:numId w:val="4"/>
      </w:numPr>
      <w:ind w:left="1080" w:hanging="1080"/>
    </w:pPr>
  </w:style>
  <w:style w:type="paragraph" w:styleId="TOC3">
    <w:name w:val="toc 3"/>
    <w:basedOn w:val="Normal"/>
    <w:next w:val="Normal"/>
    <w:autoRedefine/>
    <w:semiHidden/>
    <w:locked/>
    <w:pPr>
      <w:spacing w:before="0"/>
      <w:ind w:left="480"/>
    </w:pPr>
    <w:rPr>
      <w:i/>
      <w:sz w:val="20"/>
    </w:rPr>
  </w:style>
  <w:style w:type="paragraph" w:styleId="TableofFigures">
    <w:name w:val="table of figures"/>
    <w:basedOn w:val="Normal"/>
    <w:next w:val="Normal"/>
    <w:semiHidden/>
    <w:locked/>
    <w:pPr>
      <w:spacing w:before="0"/>
      <w:ind w:left="480" w:hanging="480"/>
    </w:pPr>
    <w:rPr>
      <w:smallCaps/>
      <w:sz w:val="20"/>
    </w:rPr>
  </w:style>
  <w:style w:type="paragraph" w:styleId="TOC4">
    <w:name w:val="toc 4"/>
    <w:basedOn w:val="Normal"/>
    <w:next w:val="Normal"/>
    <w:autoRedefine/>
    <w:semiHidden/>
    <w:locked/>
    <w:pPr>
      <w:spacing w:before="0"/>
      <w:ind w:left="720"/>
    </w:pPr>
    <w:rPr>
      <w:sz w:val="18"/>
    </w:rPr>
  </w:style>
  <w:style w:type="paragraph" w:styleId="TOC5">
    <w:name w:val="toc 5"/>
    <w:basedOn w:val="Normal"/>
    <w:next w:val="Normal"/>
    <w:autoRedefine/>
    <w:semiHidden/>
    <w:locked/>
    <w:pPr>
      <w:spacing w:before="0"/>
      <w:ind w:left="960"/>
    </w:pPr>
    <w:rPr>
      <w:sz w:val="18"/>
    </w:rPr>
  </w:style>
  <w:style w:type="paragraph" w:styleId="TOC6">
    <w:name w:val="toc 6"/>
    <w:basedOn w:val="Normal"/>
    <w:next w:val="Normal"/>
    <w:autoRedefine/>
    <w:semiHidden/>
    <w:locked/>
    <w:pPr>
      <w:spacing w:before="0"/>
      <w:ind w:left="1200"/>
    </w:pPr>
    <w:rPr>
      <w:sz w:val="18"/>
    </w:rPr>
  </w:style>
  <w:style w:type="paragraph" w:styleId="TOC7">
    <w:name w:val="toc 7"/>
    <w:basedOn w:val="Normal"/>
    <w:next w:val="Normal"/>
    <w:autoRedefine/>
    <w:semiHidden/>
    <w:locked/>
    <w:pPr>
      <w:spacing w:before="0"/>
      <w:ind w:left="1440"/>
    </w:pPr>
    <w:rPr>
      <w:sz w:val="18"/>
    </w:rPr>
  </w:style>
  <w:style w:type="paragraph" w:styleId="TOC8">
    <w:name w:val="toc 8"/>
    <w:basedOn w:val="Normal"/>
    <w:next w:val="Normal"/>
    <w:autoRedefine/>
    <w:semiHidden/>
    <w:locked/>
    <w:pPr>
      <w:spacing w:before="0"/>
      <w:ind w:left="1680"/>
    </w:pPr>
    <w:rPr>
      <w:sz w:val="18"/>
    </w:rPr>
  </w:style>
  <w:style w:type="paragraph" w:styleId="TOC9">
    <w:name w:val="toc 9"/>
    <w:basedOn w:val="Normal"/>
    <w:next w:val="Normal"/>
    <w:autoRedefine/>
    <w:semiHidden/>
    <w:locked/>
    <w:pPr>
      <w:spacing w:before="0"/>
      <w:ind w:left="1920"/>
    </w:pPr>
    <w:rPr>
      <w:sz w:val="18"/>
    </w:rPr>
  </w:style>
  <w:style w:type="paragraph" w:customStyle="1" w:styleId="BlankLine">
    <w:name w:val="Blank Line"/>
    <w:rsid w:val="00013C8D"/>
    <w:pPr>
      <w:spacing w:before="60" w:after="60"/>
      <w:jc w:val="both"/>
    </w:pPr>
  </w:style>
  <w:style w:type="character" w:styleId="CommentReference">
    <w:name w:val="annotation reference"/>
    <w:basedOn w:val="DefaultParagraphFont"/>
    <w:semiHidden/>
    <w:locked/>
    <w:rPr>
      <w:sz w:val="16"/>
    </w:rPr>
  </w:style>
  <w:style w:type="paragraph" w:styleId="CommentText">
    <w:name w:val="annotation text"/>
    <w:basedOn w:val="Normal"/>
    <w:semiHidden/>
    <w:locked/>
    <w:rPr>
      <w:sz w:val="20"/>
    </w:rPr>
  </w:style>
  <w:style w:type="paragraph" w:styleId="BalloonText">
    <w:name w:val="Balloon Text"/>
    <w:basedOn w:val="Normal"/>
    <w:link w:val="BalloonTextChar"/>
    <w:locked/>
    <w:rsid w:val="00CE5AE6"/>
    <w:pPr>
      <w:spacing w:before="0"/>
    </w:pPr>
    <w:rPr>
      <w:rFonts w:ascii="Tahoma" w:hAnsi="Tahoma" w:cs="Tahoma"/>
      <w:sz w:val="16"/>
      <w:szCs w:val="16"/>
    </w:rPr>
  </w:style>
  <w:style w:type="paragraph" w:customStyle="1" w:styleId="CellHeading-10pt">
    <w:name w:val="CellHeading - 10pt"/>
    <w:basedOn w:val="CellHeading"/>
    <w:rsid w:val="00323E6A"/>
    <w:rPr>
      <w:sz w:val="20"/>
    </w:rPr>
  </w:style>
  <w:style w:type="paragraph" w:customStyle="1" w:styleId="CellHeading">
    <w:name w:val="CellHeading"/>
    <w:basedOn w:val="Normal"/>
    <w:rsid w:val="00AC6BDD"/>
    <w:pPr>
      <w:keepNext/>
      <w:spacing w:before="0"/>
      <w:jc w:val="center"/>
    </w:pPr>
    <w:rPr>
      <w:b/>
    </w:rPr>
  </w:style>
  <w:style w:type="table" w:customStyle="1" w:styleId="TableA">
    <w:name w:val="Table A"/>
    <w:basedOn w:val="TableNormal"/>
    <w:semiHidden/>
    <w:rsid w:val="00F27BF0"/>
    <w:tblPr/>
  </w:style>
  <w:style w:type="paragraph" w:customStyle="1" w:styleId="Topic">
    <w:name w:val="Topic"/>
    <w:basedOn w:val="Body"/>
    <w:rsid w:val="003F6FA2"/>
    <w:rPr>
      <w:b/>
    </w:rPr>
  </w:style>
  <w:style w:type="paragraph" w:customStyle="1" w:styleId="Bullet2">
    <w:name w:val="Bullet 2"/>
    <w:basedOn w:val="Normal"/>
    <w:autoRedefine/>
    <w:rsid w:val="006155F9"/>
    <w:pPr>
      <w:numPr>
        <w:numId w:val="6"/>
      </w:numPr>
      <w:spacing w:before="80" w:after="60"/>
    </w:pPr>
  </w:style>
  <w:style w:type="character" w:styleId="Hyperlink">
    <w:name w:val="Hyperlink"/>
    <w:basedOn w:val="DefaultParagraphFont"/>
    <w:locked/>
    <w:rsid w:val="00AE2FC7"/>
    <w:rPr>
      <w:color w:val="0000FF"/>
      <w:u w:val="single"/>
    </w:rPr>
  </w:style>
  <w:style w:type="paragraph" w:customStyle="1" w:styleId="Cellbody">
    <w:name w:val="Cellbody"/>
    <w:basedOn w:val="Normal"/>
    <w:rsid w:val="009F2915"/>
    <w:pPr>
      <w:spacing w:before="40" w:after="40"/>
    </w:pPr>
  </w:style>
  <w:style w:type="paragraph" w:customStyle="1" w:styleId="CellBody-LeftColumn">
    <w:name w:val="CellBody - Left Column"/>
    <w:basedOn w:val="Cellbody"/>
    <w:autoRedefine/>
    <w:rsid w:val="00834E4C"/>
    <w:pPr>
      <w:spacing w:before="60"/>
      <w:jc w:val="center"/>
    </w:pPr>
  </w:style>
  <w:style w:type="paragraph" w:styleId="ListNumber">
    <w:name w:val="List Number"/>
    <w:basedOn w:val="Normal"/>
    <w:autoRedefine/>
    <w:locked/>
    <w:rsid w:val="00FB7B79"/>
    <w:pPr>
      <w:numPr>
        <w:numId w:val="19"/>
      </w:numPr>
    </w:pPr>
  </w:style>
  <w:style w:type="paragraph" w:styleId="FootnoteText">
    <w:name w:val="footnote text"/>
    <w:rsid w:val="00B17AB4"/>
    <w:pPr>
      <w:widowControl w:val="0"/>
      <w:spacing w:after="120"/>
      <w:jc w:val="both"/>
    </w:pPr>
    <w:rPr>
      <w:sz w:val="16"/>
    </w:rPr>
  </w:style>
  <w:style w:type="table" w:styleId="TableGrid5">
    <w:name w:val="Table Grid 5"/>
    <w:basedOn w:val="TableNormal"/>
    <w:locked/>
    <w:rsid w:val="006E66F1"/>
    <w:pPr>
      <w:spacing w:before="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over-BlockText">
    <w:name w:val="Cover - Block Text"/>
    <w:rsid w:val="00286C45"/>
    <w:pPr>
      <w:tabs>
        <w:tab w:val="left" w:pos="0"/>
        <w:tab w:val="left" w:pos="2880"/>
      </w:tabs>
      <w:spacing w:before="120"/>
    </w:pPr>
    <w:rPr>
      <w:sz w:val="24"/>
    </w:rPr>
  </w:style>
  <w:style w:type="table" w:styleId="TableGrid">
    <w:name w:val="Table Grid"/>
    <w:basedOn w:val="TableNormal"/>
    <w:locked/>
    <w:rsid w:val="00BE17B8"/>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CE5AE6"/>
    <w:rPr>
      <w:rFonts w:ascii="Tahoma" w:hAnsi="Tahoma" w:cs="Tahoma"/>
      <w:sz w:val="16"/>
      <w:szCs w:val="16"/>
    </w:rPr>
  </w:style>
  <w:style w:type="paragraph" w:customStyle="1" w:styleId="TextBlock">
    <w:name w:val="Text Block"/>
    <w:rsid w:val="00D55C5B"/>
    <w:pPr>
      <w:spacing w:after="60"/>
    </w:pPr>
    <w:rPr>
      <w:sz w:val="24"/>
    </w:rPr>
  </w:style>
  <w:style w:type="paragraph" w:customStyle="1" w:styleId="Bullet">
    <w:name w:val="Bullet"/>
    <w:rsid w:val="00DE6AF0"/>
    <w:pPr>
      <w:numPr>
        <w:numId w:val="13"/>
      </w:numPr>
      <w:spacing w:before="80" w:after="60"/>
    </w:pPr>
    <w:rPr>
      <w:sz w:val="24"/>
    </w:rPr>
  </w:style>
  <w:style w:type="paragraph" w:customStyle="1" w:styleId="ListBody">
    <w:name w:val="List Body"/>
    <w:basedOn w:val="Body"/>
    <w:rsid w:val="008D4D9F"/>
    <w:pPr>
      <w:tabs>
        <w:tab w:val="clear" w:pos="0"/>
        <w:tab w:val="clear" w:pos="720"/>
        <w:tab w:val="clear" w:pos="936"/>
        <w:tab w:val="clear" w:pos="1080"/>
        <w:tab w:val="clear" w:pos="1296"/>
        <w:tab w:val="clear" w:pos="1440"/>
      </w:tabs>
      <w:ind w:left="720"/>
    </w:pPr>
  </w:style>
  <w:style w:type="paragraph" w:customStyle="1" w:styleId="Cellbody-10pt">
    <w:name w:val="Cellbody - 10 pt"/>
    <w:basedOn w:val="Cellbody"/>
    <w:rsid w:val="00323E6A"/>
    <w:rPr>
      <w:sz w:val="20"/>
    </w:rPr>
  </w:style>
  <w:style w:type="paragraph" w:customStyle="1" w:styleId="Sansseriftext">
    <w:name w:val="Sans serif text"/>
    <w:rsid w:val="00334EB6"/>
    <w:pPr>
      <w:spacing w:before="80" w:after="60"/>
    </w:pPr>
    <w:rPr>
      <w:rFonts w:ascii="Verdana" w:hAnsi="Verdana"/>
    </w:rPr>
  </w:style>
  <w:style w:type="paragraph" w:customStyle="1" w:styleId="Sub-bullet">
    <w:name w:val="Sub-bullet"/>
    <w:basedOn w:val="Bullet"/>
    <w:rsid w:val="001668B9"/>
    <w:pPr>
      <w:numPr>
        <w:ilvl w:val="1"/>
      </w:numPr>
      <w:tabs>
        <w:tab w:val="clear" w:pos="1440"/>
        <w:tab w:val="left" w:pos="720"/>
      </w:tabs>
      <w:ind w:left="720"/>
    </w:pPr>
  </w:style>
  <w:style w:type="paragraph" w:styleId="ListParagraph">
    <w:name w:val="List Paragraph"/>
    <w:basedOn w:val="Normal"/>
    <w:qFormat/>
    <w:rsid w:val="005741D6"/>
    <w:pPr>
      <w:spacing w:before="0"/>
      <w:ind w:left="72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index heading" w:locked="1"/>
    <w:lsdException w:name="caption" w:qFormat="1"/>
    <w:lsdException w:name="envelope address" w:locked="1"/>
    <w:lsdException w:name="envelope return"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Hyperlink" w:locked="1"/>
    <w:lsdException w:name="FollowedHyperlink" w:locked="1"/>
    <w:lsdException w:name="Strong"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6" w:locked="1"/>
    <w:lsdException w:name="Table Grid 7" w:locked="1"/>
    <w:lsdException w:name="Table Grid 8" w:locked="1"/>
    <w:lsdException w:name="Table List 1" w:locked="1"/>
    <w:lsdException w:name="Table List 2"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sz w:val="24"/>
    </w:rPr>
  </w:style>
  <w:style w:type="paragraph" w:styleId="Heading1">
    <w:name w:val="heading 1"/>
    <w:aliases w:val="H1"/>
    <w:next w:val="Body"/>
    <w:qFormat/>
    <w:rsid w:val="007D3685"/>
    <w:pPr>
      <w:keepNext/>
      <w:numPr>
        <w:numId w:val="2"/>
      </w:numPr>
      <w:tabs>
        <w:tab w:val="left" w:pos="720"/>
      </w:tabs>
      <w:spacing w:before="360" w:after="120"/>
      <w:outlineLvl w:val="0"/>
    </w:pPr>
    <w:rPr>
      <w:rFonts w:ascii="Times New Roman Bold" w:hAnsi="Times New Roman Bold"/>
      <w:b/>
      <w:caps/>
      <w:color w:val="000000"/>
      <w:sz w:val="24"/>
    </w:rPr>
  </w:style>
  <w:style w:type="paragraph" w:styleId="Heading2">
    <w:name w:val="heading 2"/>
    <w:aliases w:val="H2"/>
    <w:basedOn w:val="Heading1"/>
    <w:next w:val="Body"/>
    <w:qFormat/>
    <w:rsid w:val="00CB2C0C"/>
    <w:pPr>
      <w:numPr>
        <w:ilvl w:val="1"/>
      </w:numPr>
      <w:spacing w:before="240" w:after="60"/>
      <w:outlineLvl w:val="1"/>
    </w:pPr>
    <w:rPr>
      <w:caps w:val="0"/>
    </w:rPr>
  </w:style>
  <w:style w:type="paragraph" w:styleId="Heading3">
    <w:name w:val="heading 3"/>
    <w:aliases w:val="H3"/>
    <w:basedOn w:val="Heading2"/>
    <w:next w:val="Body"/>
    <w:qFormat/>
    <w:rsid w:val="00DA4D90"/>
    <w:pPr>
      <w:numPr>
        <w:ilvl w:val="2"/>
      </w:numPr>
      <w:outlineLvl w:val="2"/>
    </w:pPr>
  </w:style>
  <w:style w:type="paragraph" w:styleId="Heading4">
    <w:name w:val="heading 4"/>
    <w:aliases w:val="H4"/>
    <w:basedOn w:val="Heading3"/>
    <w:next w:val="Body"/>
    <w:qFormat/>
    <w:rsid w:val="00DA4D90"/>
    <w:pPr>
      <w:numPr>
        <w:ilvl w:val="3"/>
      </w:numPr>
      <w:outlineLvl w:val="3"/>
    </w:pPr>
  </w:style>
  <w:style w:type="paragraph" w:styleId="Heading5">
    <w:name w:val="heading 5"/>
    <w:aliases w:val="H5"/>
    <w:basedOn w:val="Heading4"/>
    <w:next w:val="Body"/>
    <w:qFormat/>
    <w:rsid w:val="00DA4D90"/>
    <w:pPr>
      <w:numPr>
        <w:ilvl w:val="4"/>
      </w:numPr>
      <w:outlineLvl w:val="4"/>
    </w:pPr>
  </w:style>
  <w:style w:type="paragraph" w:styleId="Heading6">
    <w:name w:val="heading 6"/>
    <w:basedOn w:val="Heading5"/>
    <w:next w:val="Normal"/>
    <w:qFormat/>
    <w:locked/>
    <w:rsid w:val="00DA4D90"/>
    <w:pPr>
      <w:numPr>
        <w:ilvl w:val="5"/>
      </w:numPr>
      <w:outlineLvl w:val="5"/>
    </w:pPr>
  </w:style>
  <w:style w:type="paragraph" w:styleId="Heading7">
    <w:name w:val="heading 7"/>
    <w:basedOn w:val="Heading6"/>
    <w:next w:val="Normal"/>
    <w:qFormat/>
    <w:locked/>
    <w:rsid w:val="00DA4D90"/>
    <w:pPr>
      <w:numPr>
        <w:ilvl w:val="6"/>
      </w:numPr>
      <w:outlineLvl w:val="6"/>
    </w:pPr>
  </w:style>
  <w:style w:type="paragraph" w:styleId="Heading8">
    <w:name w:val="heading 8"/>
    <w:basedOn w:val="Heading7"/>
    <w:next w:val="Normal"/>
    <w:qFormat/>
    <w:locked/>
    <w:rsid w:val="00DA4D90"/>
    <w:pPr>
      <w:numPr>
        <w:ilvl w:val="7"/>
      </w:numPr>
      <w:outlineLvl w:val="7"/>
    </w:pPr>
  </w:style>
  <w:style w:type="paragraph" w:styleId="Heading9">
    <w:name w:val="heading 9"/>
    <w:basedOn w:val="Heading8"/>
    <w:next w:val="Normal"/>
    <w:qFormat/>
    <w:locked/>
    <w:rsid w:val="00DA4D9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BaseFont-Body"/>
    <w:rsid w:val="00DE6AF0"/>
    <w:pPr>
      <w:tabs>
        <w:tab w:val="left" w:pos="0"/>
        <w:tab w:val="left" w:pos="720"/>
        <w:tab w:val="left" w:pos="936"/>
        <w:tab w:val="left" w:pos="1080"/>
        <w:tab w:val="left" w:pos="1296"/>
        <w:tab w:val="left" w:pos="1440"/>
      </w:tabs>
      <w:spacing w:before="80" w:after="120"/>
    </w:pPr>
  </w:style>
  <w:style w:type="paragraph" w:customStyle="1" w:styleId="BaseFont-Body">
    <w:name w:val="Base Font - Body"/>
    <w:semiHidden/>
    <w:locked/>
    <w:rsid w:val="009E2286"/>
    <w:rPr>
      <w:sz w:val="24"/>
    </w:rPr>
  </w:style>
  <w:style w:type="paragraph" w:customStyle="1" w:styleId="Anchor">
    <w:name w:val="Anchor"/>
    <w:basedOn w:val="Body"/>
    <w:next w:val="FigureTitle"/>
    <w:rsid w:val="00921168"/>
    <w:pPr>
      <w:keepNext/>
      <w:jc w:val="center"/>
    </w:pPr>
  </w:style>
  <w:style w:type="paragraph" w:customStyle="1" w:styleId="FigureTitle">
    <w:name w:val="Figure Title"/>
    <w:basedOn w:val="Body"/>
    <w:next w:val="Body"/>
    <w:autoRedefine/>
    <w:rsid w:val="00D376B6"/>
    <w:pPr>
      <w:jc w:val="center"/>
    </w:pPr>
  </w:style>
  <w:style w:type="paragraph" w:styleId="TOC1">
    <w:name w:val="toc 1"/>
    <w:basedOn w:val="Normal"/>
    <w:next w:val="Normal"/>
    <w:autoRedefine/>
    <w:semiHidden/>
    <w:locked/>
    <w:pPr>
      <w:spacing w:before="120" w:after="120"/>
    </w:pPr>
    <w:rPr>
      <w:b/>
      <w:caps/>
      <w:sz w:val="20"/>
    </w:rPr>
  </w:style>
  <w:style w:type="paragraph" w:styleId="Title">
    <w:name w:val="Title"/>
    <w:qFormat/>
    <w:rsid w:val="00286C45"/>
    <w:pPr>
      <w:jc w:val="center"/>
    </w:pPr>
    <w:rPr>
      <w:b/>
      <w:caps/>
      <w:sz w:val="36"/>
    </w:rPr>
  </w:style>
  <w:style w:type="paragraph" w:customStyle="1" w:styleId="Title2">
    <w:name w:val="Title 2"/>
    <w:next w:val="Normal"/>
    <w:rsid w:val="00286C45"/>
    <w:pPr>
      <w:jc w:val="center"/>
    </w:pPr>
    <w:rPr>
      <w:caps/>
      <w:sz w:val="28"/>
    </w:rPr>
  </w:style>
  <w:style w:type="paragraph" w:styleId="Subtitle">
    <w:name w:val="Subtitle"/>
    <w:basedOn w:val="Body"/>
    <w:qFormat/>
    <w:pPr>
      <w:spacing w:before="0"/>
      <w:jc w:val="center"/>
    </w:pPr>
    <w:rPr>
      <w:sz w:val="28"/>
    </w:rPr>
  </w:style>
  <w:style w:type="paragraph" w:styleId="Footer">
    <w:name w:val="footer"/>
    <w:rsid w:val="00286C45"/>
    <w:pPr>
      <w:jc w:val="center"/>
    </w:pPr>
  </w:style>
  <w:style w:type="character" w:styleId="PageNumber">
    <w:name w:val="page number"/>
    <w:basedOn w:val="DefaultParagraphFont"/>
  </w:style>
  <w:style w:type="paragraph" w:styleId="Header">
    <w:name w:val="header"/>
    <w:rsid w:val="00286C45"/>
    <w:pPr>
      <w:tabs>
        <w:tab w:val="right" w:pos="9360"/>
      </w:tabs>
      <w:jc w:val="both"/>
    </w:pPr>
  </w:style>
  <w:style w:type="paragraph" w:customStyle="1" w:styleId="Proprietary">
    <w:name w:val="Proprietary"/>
    <w:basedOn w:val="Body"/>
    <w:pPr>
      <w:spacing w:before="0"/>
      <w:jc w:val="center"/>
    </w:pPr>
  </w:style>
  <w:style w:type="paragraph" w:customStyle="1" w:styleId="TableTitle">
    <w:name w:val="Table Title"/>
    <w:basedOn w:val="FigureTitle"/>
    <w:next w:val="Body"/>
    <w:rsid w:val="00D56999"/>
    <w:pPr>
      <w:keepNext/>
      <w:tabs>
        <w:tab w:val="center" w:pos="360"/>
      </w:tabs>
      <w:spacing w:before="240"/>
      <w:jc w:val="left"/>
    </w:pPr>
    <w:rPr>
      <w:b/>
    </w:rPr>
  </w:style>
  <w:style w:type="paragraph" w:styleId="Caption">
    <w:name w:val="caption"/>
    <w:basedOn w:val="Body"/>
    <w:next w:val="Body"/>
    <w:qFormat/>
    <w:locked/>
    <w:rsid w:val="00691CB9"/>
    <w:pPr>
      <w:spacing w:before="120"/>
    </w:pPr>
  </w:style>
  <w:style w:type="paragraph" w:customStyle="1" w:styleId="ListIntro">
    <w:name w:val="List Intro"/>
    <w:basedOn w:val="Body"/>
    <w:next w:val="ListNum1"/>
    <w:rsid w:val="0020148A"/>
    <w:pPr>
      <w:keepNext/>
      <w:keepLines/>
    </w:pPr>
  </w:style>
  <w:style w:type="paragraph" w:customStyle="1" w:styleId="ListNum1">
    <w:name w:val="List Num 1"/>
    <w:rsid w:val="007A2A20"/>
    <w:pPr>
      <w:numPr>
        <w:numId w:val="36"/>
      </w:numPr>
      <w:tabs>
        <w:tab w:val="left" w:pos="1440"/>
      </w:tabs>
      <w:spacing w:before="60" w:after="60"/>
    </w:pPr>
    <w:rPr>
      <w:sz w:val="24"/>
    </w:rPr>
  </w:style>
  <w:style w:type="paragraph" w:customStyle="1" w:styleId="a">
    <w:name w:val="a"/>
    <w:aliases w:val="ListNum"/>
    <w:basedOn w:val="ListNum1"/>
    <w:rsid w:val="00887D74"/>
    <w:pPr>
      <w:numPr>
        <w:ilvl w:val="1"/>
        <w:numId w:val="30"/>
      </w:numPr>
      <w:tabs>
        <w:tab w:val="clear" w:pos="1440"/>
        <w:tab w:val="left" w:pos="1080"/>
      </w:tabs>
      <w:ind w:left="1080"/>
    </w:pPr>
  </w:style>
  <w:style w:type="paragraph" w:customStyle="1" w:styleId="Note">
    <w:name w:val="Note"/>
    <w:basedOn w:val="Body"/>
    <w:next w:val="Body"/>
    <w:pPr>
      <w:numPr>
        <w:numId w:val="3"/>
      </w:numPr>
      <w:tabs>
        <w:tab w:val="clear" w:pos="1080"/>
        <w:tab w:val="num" w:pos="720"/>
      </w:tabs>
      <w:spacing w:before="120"/>
    </w:pPr>
  </w:style>
  <w:style w:type="paragraph" w:styleId="TOC2">
    <w:name w:val="toc 2"/>
    <w:basedOn w:val="Normal"/>
    <w:next w:val="Normal"/>
    <w:autoRedefine/>
    <w:semiHidden/>
    <w:locked/>
    <w:pPr>
      <w:spacing w:before="0"/>
      <w:ind w:left="240"/>
    </w:pPr>
    <w:rPr>
      <w:smallCaps/>
      <w:sz w:val="20"/>
    </w:rPr>
  </w:style>
  <w:style w:type="paragraph" w:customStyle="1" w:styleId="NoteNumbered">
    <w:name w:val="Note Numbered"/>
    <w:basedOn w:val="Note"/>
    <w:pPr>
      <w:numPr>
        <w:numId w:val="4"/>
      </w:numPr>
      <w:ind w:left="1080" w:hanging="1080"/>
    </w:pPr>
  </w:style>
  <w:style w:type="paragraph" w:styleId="TOC3">
    <w:name w:val="toc 3"/>
    <w:basedOn w:val="Normal"/>
    <w:next w:val="Normal"/>
    <w:autoRedefine/>
    <w:semiHidden/>
    <w:locked/>
    <w:pPr>
      <w:spacing w:before="0"/>
      <w:ind w:left="480"/>
    </w:pPr>
    <w:rPr>
      <w:i/>
      <w:sz w:val="20"/>
    </w:rPr>
  </w:style>
  <w:style w:type="paragraph" w:styleId="TableofFigures">
    <w:name w:val="table of figures"/>
    <w:basedOn w:val="Normal"/>
    <w:next w:val="Normal"/>
    <w:semiHidden/>
    <w:locked/>
    <w:pPr>
      <w:spacing w:before="0"/>
      <w:ind w:left="480" w:hanging="480"/>
    </w:pPr>
    <w:rPr>
      <w:smallCaps/>
      <w:sz w:val="20"/>
    </w:rPr>
  </w:style>
  <w:style w:type="paragraph" w:styleId="TOC4">
    <w:name w:val="toc 4"/>
    <w:basedOn w:val="Normal"/>
    <w:next w:val="Normal"/>
    <w:autoRedefine/>
    <w:semiHidden/>
    <w:locked/>
    <w:pPr>
      <w:spacing w:before="0"/>
      <w:ind w:left="720"/>
    </w:pPr>
    <w:rPr>
      <w:sz w:val="18"/>
    </w:rPr>
  </w:style>
  <w:style w:type="paragraph" w:styleId="TOC5">
    <w:name w:val="toc 5"/>
    <w:basedOn w:val="Normal"/>
    <w:next w:val="Normal"/>
    <w:autoRedefine/>
    <w:semiHidden/>
    <w:locked/>
    <w:pPr>
      <w:spacing w:before="0"/>
      <w:ind w:left="960"/>
    </w:pPr>
    <w:rPr>
      <w:sz w:val="18"/>
    </w:rPr>
  </w:style>
  <w:style w:type="paragraph" w:styleId="TOC6">
    <w:name w:val="toc 6"/>
    <w:basedOn w:val="Normal"/>
    <w:next w:val="Normal"/>
    <w:autoRedefine/>
    <w:semiHidden/>
    <w:locked/>
    <w:pPr>
      <w:spacing w:before="0"/>
      <w:ind w:left="1200"/>
    </w:pPr>
    <w:rPr>
      <w:sz w:val="18"/>
    </w:rPr>
  </w:style>
  <w:style w:type="paragraph" w:styleId="TOC7">
    <w:name w:val="toc 7"/>
    <w:basedOn w:val="Normal"/>
    <w:next w:val="Normal"/>
    <w:autoRedefine/>
    <w:semiHidden/>
    <w:locked/>
    <w:pPr>
      <w:spacing w:before="0"/>
      <w:ind w:left="1440"/>
    </w:pPr>
    <w:rPr>
      <w:sz w:val="18"/>
    </w:rPr>
  </w:style>
  <w:style w:type="paragraph" w:styleId="TOC8">
    <w:name w:val="toc 8"/>
    <w:basedOn w:val="Normal"/>
    <w:next w:val="Normal"/>
    <w:autoRedefine/>
    <w:semiHidden/>
    <w:locked/>
    <w:pPr>
      <w:spacing w:before="0"/>
      <w:ind w:left="1680"/>
    </w:pPr>
    <w:rPr>
      <w:sz w:val="18"/>
    </w:rPr>
  </w:style>
  <w:style w:type="paragraph" w:styleId="TOC9">
    <w:name w:val="toc 9"/>
    <w:basedOn w:val="Normal"/>
    <w:next w:val="Normal"/>
    <w:autoRedefine/>
    <w:semiHidden/>
    <w:locked/>
    <w:pPr>
      <w:spacing w:before="0"/>
      <w:ind w:left="1920"/>
    </w:pPr>
    <w:rPr>
      <w:sz w:val="18"/>
    </w:rPr>
  </w:style>
  <w:style w:type="paragraph" w:customStyle="1" w:styleId="BlankLine">
    <w:name w:val="Blank Line"/>
    <w:rsid w:val="00013C8D"/>
    <w:pPr>
      <w:spacing w:before="60" w:after="60"/>
      <w:jc w:val="both"/>
    </w:pPr>
  </w:style>
  <w:style w:type="character" w:styleId="CommentReference">
    <w:name w:val="annotation reference"/>
    <w:basedOn w:val="DefaultParagraphFont"/>
    <w:semiHidden/>
    <w:locked/>
    <w:rPr>
      <w:sz w:val="16"/>
    </w:rPr>
  </w:style>
  <w:style w:type="paragraph" w:styleId="CommentText">
    <w:name w:val="annotation text"/>
    <w:basedOn w:val="Normal"/>
    <w:semiHidden/>
    <w:locked/>
    <w:rPr>
      <w:sz w:val="20"/>
    </w:rPr>
  </w:style>
  <w:style w:type="paragraph" w:styleId="BalloonText">
    <w:name w:val="Balloon Text"/>
    <w:basedOn w:val="Normal"/>
    <w:link w:val="BalloonTextChar"/>
    <w:locked/>
    <w:rsid w:val="00CE5AE6"/>
    <w:pPr>
      <w:spacing w:before="0"/>
    </w:pPr>
    <w:rPr>
      <w:rFonts w:ascii="Tahoma" w:hAnsi="Tahoma" w:cs="Tahoma"/>
      <w:sz w:val="16"/>
      <w:szCs w:val="16"/>
    </w:rPr>
  </w:style>
  <w:style w:type="paragraph" w:customStyle="1" w:styleId="CellHeading-10pt">
    <w:name w:val="CellHeading - 10pt"/>
    <w:basedOn w:val="CellHeading"/>
    <w:rsid w:val="00323E6A"/>
    <w:rPr>
      <w:sz w:val="20"/>
    </w:rPr>
  </w:style>
  <w:style w:type="paragraph" w:customStyle="1" w:styleId="CellHeading">
    <w:name w:val="CellHeading"/>
    <w:basedOn w:val="Normal"/>
    <w:rsid w:val="00AC6BDD"/>
    <w:pPr>
      <w:keepNext/>
      <w:spacing w:before="0"/>
      <w:jc w:val="center"/>
    </w:pPr>
    <w:rPr>
      <w:b/>
    </w:rPr>
  </w:style>
  <w:style w:type="table" w:customStyle="1" w:styleId="TableA">
    <w:name w:val="Table A"/>
    <w:basedOn w:val="TableNormal"/>
    <w:semiHidden/>
    <w:rsid w:val="00F27BF0"/>
    <w:tblPr/>
  </w:style>
  <w:style w:type="paragraph" w:customStyle="1" w:styleId="Topic">
    <w:name w:val="Topic"/>
    <w:basedOn w:val="Body"/>
    <w:rsid w:val="003F6FA2"/>
    <w:rPr>
      <w:b/>
    </w:rPr>
  </w:style>
  <w:style w:type="paragraph" w:customStyle="1" w:styleId="Bullet2">
    <w:name w:val="Bullet 2"/>
    <w:basedOn w:val="Normal"/>
    <w:autoRedefine/>
    <w:rsid w:val="006155F9"/>
    <w:pPr>
      <w:numPr>
        <w:numId w:val="6"/>
      </w:numPr>
      <w:spacing w:before="80" w:after="60"/>
    </w:pPr>
  </w:style>
  <w:style w:type="character" w:styleId="Hyperlink">
    <w:name w:val="Hyperlink"/>
    <w:basedOn w:val="DefaultParagraphFont"/>
    <w:locked/>
    <w:rsid w:val="00AE2FC7"/>
    <w:rPr>
      <w:color w:val="0000FF"/>
      <w:u w:val="single"/>
    </w:rPr>
  </w:style>
  <w:style w:type="paragraph" w:customStyle="1" w:styleId="Cellbody">
    <w:name w:val="Cellbody"/>
    <w:basedOn w:val="Normal"/>
    <w:rsid w:val="009F2915"/>
    <w:pPr>
      <w:spacing w:before="40" w:after="40"/>
    </w:pPr>
  </w:style>
  <w:style w:type="paragraph" w:customStyle="1" w:styleId="CellBody-LeftColumn">
    <w:name w:val="CellBody - Left Column"/>
    <w:basedOn w:val="Cellbody"/>
    <w:autoRedefine/>
    <w:rsid w:val="00834E4C"/>
    <w:pPr>
      <w:spacing w:before="60"/>
      <w:jc w:val="center"/>
    </w:pPr>
  </w:style>
  <w:style w:type="paragraph" w:styleId="ListNumber">
    <w:name w:val="List Number"/>
    <w:basedOn w:val="Normal"/>
    <w:autoRedefine/>
    <w:locked/>
    <w:rsid w:val="00FB7B79"/>
    <w:pPr>
      <w:numPr>
        <w:numId w:val="19"/>
      </w:numPr>
    </w:pPr>
  </w:style>
  <w:style w:type="paragraph" w:styleId="FootnoteText">
    <w:name w:val="footnote text"/>
    <w:rsid w:val="00B17AB4"/>
    <w:pPr>
      <w:widowControl w:val="0"/>
      <w:spacing w:after="120"/>
      <w:jc w:val="both"/>
    </w:pPr>
    <w:rPr>
      <w:sz w:val="16"/>
    </w:rPr>
  </w:style>
  <w:style w:type="table" w:styleId="TableGrid5">
    <w:name w:val="Table Grid 5"/>
    <w:basedOn w:val="TableNormal"/>
    <w:locked/>
    <w:rsid w:val="006E66F1"/>
    <w:pPr>
      <w:spacing w:before="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over-BlockText">
    <w:name w:val="Cover - Block Text"/>
    <w:rsid w:val="00286C45"/>
    <w:pPr>
      <w:tabs>
        <w:tab w:val="left" w:pos="0"/>
        <w:tab w:val="left" w:pos="2880"/>
      </w:tabs>
      <w:spacing w:before="120"/>
    </w:pPr>
    <w:rPr>
      <w:sz w:val="24"/>
    </w:rPr>
  </w:style>
  <w:style w:type="table" w:styleId="TableGrid">
    <w:name w:val="Table Grid"/>
    <w:basedOn w:val="TableNormal"/>
    <w:locked/>
    <w:rsid w:val="00BE17B8"/>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CE5AE6"/>
    <w:rPr>
      <w:rFonts w:ascii="Tahoma" w:hAnsi="Tahoma" w:cs="Tahoma"/>
      <w:sz w:val="16"/>
      <w:szCs w:val="16"/>
    </w:rPr>
  </w:style>
  <w:style w:type="paragraph" w:customStyle="1" w:styleId="TextBlock">
    <w:name w:val="Text Block"/>
    <w:rsid w:val="00D55C5B"/>
    <w:pPr>
      <w:spacing w:after="60"/>
    </w:pPr>
    <w:rPr>
      <w:sz w:val="24"/>
    </w:rPr>
  </w:style>
  <w:style w:type="paragraph" w:customStyle="1" w:styleId="Bullet">
    <w:name w:val="Bullet"/>
    <w:rsid w:val="00DE6AF0"/>
    <w:pPr>
      <w:numPr>
        <w:numId w:val="13"/>
      </w:numPr>
      <w:spacing w:before="80" w:after="60"/>
    </w:pPr>
    <w:rPr>
      <w:sz w:val="24"/>
    </w:rPr>
  </w:style>
  <w:style w:type="paragraph" w:customStyle="1" w:styleId="ListBody">
    <w:name w:val="List Body"/>
    <w:basedOn w:val="Body"/>
    <w:rsid w:val="008D4D9F"/>
    <w:pPr>
      <w:tabs>
        <w:tab w:val="clear" w:pos="0"/>
        <w:tab w:val="clear" w:pos="720"/>
        <w:tab w:val="clear" w:pos="936"/>
        <w:tab w:val="clear" w:pos="1080"/>
        <w:tab w:val="clear" w:pos="1296"/>
        <w:tab w:val="clear" w:pos="1440"/>
      </w:tabs>
      <w:ind w:left="720"/>
    </w:pPr>
  </w:style>
  <w:style w:type="paragraph" w:customStyle="1" w:styleId="Cellbody-10pt">
    <w:name w:val="Cellbody - 10 pt"/>
    <w:basedOn w:val="Cellbody"/>
    <w:rsid w:val="00323E6A"/>
    <w:rPr>
      <w:sz w:val="20"/>
    </w:rPr>
  </w:style>
  <w:style w:type="paragraph" w:customStyle="1" w:styleId="Sansseriftext">
    <w:name w:val="Sans serif text"/>
    <w:rsid w:val="00334EB6"/>
    <w:pPr>
      <w:spacing w:before="80" w:after="60"/>
    </w:pPr>
    <w:rPr>
      <w:rFonts w:ascii="Verdana" w:hAnsi="Verdana"/>
    </w:rPr>
  </w:style>
  <w:style w:type="paragraph" w:customStyle="1" w:styleId="Sub-bullet">
    <w:name w:val="Sub-bullet"/>
    <w:basedOn w:val="Bullet"/>
    <w:rsid w:val="001668B9"/>
    <w:pPr>
      <w:numPr>
        <w:ilvl w:val="1"/>
      </w:numPr>
      <w:tabs>
        <w:tab w:val="clear" w:pos="1440"/>
        <w:tab w:val="left" w:pos="720"/>
      </w:tabs>
      <w:ind w:left="720"/>
    </w:pPr>
  </w:style>
  <w:style w:type="paragraph" w:styleId="ListParagraph">
    <w:name w:val="List Paragraph"/>
    <w:basedOn w:val="Normal"/>
    <w:qFormat/>
    <w:rsid w:val="005741D6"/>
    <w:pPr>
      <w:spacing w:before="0"/>
      <w:ind w:left="7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Sales-Marketing\Information%20Products\05%20Templates\DoD%20Proposal%20Template_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DoD Proposal Template_A.dot</Template>
  <TotalTime>14</TotalTime>
  <Pages>5</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ece569_Project_Proposal</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ece569_Project_Proposal</dc:title>
  <dc:creator>ali akoglu</dc:creator>
  <cp:lastModifiedBy>akoglu</cp:lastModifiedBy>
  <cp:revision>5</cp:revision>
  <cp:lastPrinted>2008-06-16T22:49:00Z</cp:lastPrinted>
  <dcterms:created xsi:type="dcterms:W3CDTF">2017-01-26T22:41:00Z</dcterms:created>
  <dcterms:modified xsi:type="dcterms:W3CDTF">2017-01-26T23:02:00Z</dcterms:modified>
</cp:coreProperties>
</file>